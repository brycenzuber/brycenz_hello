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7616A" w14:textId="77777777" w:rsidR="00EB355B" w:rsidRPr="00B83145" w:rsidRDefault="004658D7" w:rsidP="00EB355B">
      <w:pPr>
        <w:pStyle w:val="Picture"/>
        <w:rPr>
          <w:rFonts w:ascii="Georgia" w:hAnsi="Georgia" w:cs="Arial"/>
        </w:rPr>
      </w:pPr>
      <w:r w:rsidRPr="00B83145">
        <w:rPr>
          <w:rFonts w:ascii="Georgia" w:hAnsi="Georgia" w:cs="Arial"/>
          <w:noProof/>
          <w:color w:val="002060"/>
          <w:sz w:val="40"/>
        </w:rPr>
        <w:drawing>
          <wp:inline distT="0" distB="0" distL="0" distR="0" wp14:anchorId="5A755585" wp14:editId="625EAE19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0EF28" w14:textId="1997A0E4" w:rsidR="008744E0" w:rsidRPr="00B83145" w:rsidRDefault="009A0951" w:rsidP="00EB355B">
      <w:pPr>
        <w:pStyle w:val="ActivitySection"/>
        <w:spacing w:before="0"/>
        <w:rPr>
          <w:rFonts w:ascii="Georgia" w:hAnsi="Georgia" w:cs="Arial"/>
          <w:color w:val="002B52"/>
          <w:sz w:val="40"/>
          <w:szCs w:val="40"/>
        </w:rPr>
      </w:pPr>
      <w:r w:rsidRPr="00B83145">
        <w:rPr>
          <w:rFonts w:ascii="Georgia" w:hAnsi="Georgia" w:cs="Arial"/>
          <w:color w:val="002B52"/>
          <w:sz w:val="40"/>
          <w:szCs w:val="40"/>
        </w:rPr>
        <w:t>Project</w:t>
      </w:r>
      <w:r w:rsidR="00AA2EDC" w:rsidRPr="00B83145">
        <w:rPr>
          <w:rFonts w:ascii="Georgia" w:hAnsi="Georgia" w:cs="Arial"/>
          <w:color w:val="002B52"/>
          <w:sz w:val="40"/>
          <w:szCs w:val="40"/>
        </w:rPr>
        <w:t xml:space="preserve"> </w:t>
      </w:r>
      <w:r w:rsidR="000010D3" w:rsidRPr="00B83145">
        <w:rPr>
          <w:rFonts w:ascii="Georgia" w:hAnsi="Georgia" w:cs="Arial"/>
          <w:color w:val="002B52"/>
          <w:sz w:val="40"/>
          <w:szCs w:val="40"/>
        </w:rPr>
        <w:t>1.1.</w:t>
      </w:r>
      <w:r w:rsidRPr="00B83145">
        <w:rPr>
          <w:rFonts w:ascii="Georgia" w:hAnsi="Georgia" w:cs="Arial"/>
          <w:color w:val="002B52"/>
          <w:sz w:val="40"/>
          <w:szCs w:val="40"/>
        </w:rPr>
        <w:t>7</w:t>
      </w:r>
      <w:r w:rsidR="004658D7" w:rsidRPr="00B83145">
        <w:rPr>
          <w:rFonts w:ascii="Georgia" w:hAnsi="Georgia" w:cs="Arial"/>
          <w:color w:val="002B52"/>
          <w:sz w:val="40"/>
          <w:szCs w:val="40"/>
        </w:rPr>
        <w:t xml:space="preserve"> </w:t>
      </w:r>
      <w:r w:rsidR="000C2995" w:rsidRPr="00B83145">
        <w:rPr>
          <w:rFonts w:ascii="Georgia" w:hAnsi="Georgia" w:cs="Arial"/>
          <w:color w:val="002B52"/>
          <w:sz w:val="40"/>
          <w:szCs w:val="40"/>
        </w:rPr>
        <w:t>Sprite Sm</w:t>
      </w:r>
      <w:r w:rsidR="00626A59" w:rsidRPr="00B83145">
        <w:rPr>
          <w:rFonts w:ascii="Georgia" w:hAnsi="Georgia" w:cs="Arial"/>
          <w:color w:val="002B52"/>
          <w:sz w:val="40"/>
          <w:szCs w:val="40"/>
        </w:rPr>
        <w:t>ash</w:t>
      </w:r>
    </w:p>
    <w:p w14:paraId="2E23AE98" w14:textId="77777777" w:rsidR="004658D7" w:rsidRPr="00B83145" w:rsidRDefault="004658D7" w:rsidP="00EB355B">
      <w:pPr>
        <w:pStyle w:val="ActivitySection"/>
        <w:spacing w:before="0"/>
        <w:rPr>
          <w:rFonts w:ascii="Georgia" w:hAnsi="Georgia" w:cs="Arial"/>
          <w:sz w:val="28"/>
          <w:szCs w:val="24"/>
        </w:rPr>
      </w:pPr>
    </w:p>
    <w:p w14:paraId="29EDC7A0" w14:textId="77777777" w:rsidR="00AE65A2" w:rsidRPr="00B83145" w:rsidRDefault="00D3219E">
      <w:pPr>
        <w:pStyle w:val="ActivitySection"/>
        <w:rPr>
          <w:rFonts w:ascii="Georgia" w:hAnsi="Georgia" w:cs="Arial"/>
          <w:sz w:val="28"/>
        </w:rPr>
      </w:pPr>
      <w:r w:rsidRPr="00B83145">
        <w:rPr>
          <w:rFonts w:ascii="Georgia" w:hAnsi="Georgia" w:cs="Arial"/>
          <w:sz w:val="28"/>
        </w:rPr>
        <w:t>Introduction</w:t>
      </w:r>
    </w:p>
    <w:tbl>
      <w:tblPr>
        <w:tblW w:w="5320" w:type="pct"/>
        <w:tblLayout w:type="fixed"/>
        <w:tblLook w:val="01E0" w:firstRow="1" w:lastRow="1" w:firstColumn="1" w:lastColumn="1" w:noHBand="0" w:noVBand="0"/>
      </w:tblPr>
      <w:tblGrid>
        <w:gridCol w:w="6408"/>
        <w:gridCol w:w="3781"/>
      </w:tblGrid>
      <w:tr w:rsidR="00F00450" w:rsidRPr="00B83145" w14:paraId="7489C281" w14:textId="77777777" w:rsidTr="00ED44D6">
        <w:trPr>
          <w:trHeight w:val="2565"/>
        </w:trPr>
        <w:tc>
          <w:tcPr>
            <w:tcW w:w="6408" w:type="dxa"/>
          </w:tcPr>
          <w:p w14:paraId="221006C4" w14:textId="77777777" w:rsidR="002F5E7C" w:rsidRPr="00B83145" w:rsidRDefault="002F5E7C" w:rsidP="000E692F">
            <w:pPr>
              <w:pStyle w:val="ActivityBody"/>
              <w:rPr>
                <w:rFonts w:ascii="Georgia" w:hAnsi="Georgia" w:cs="Arial"/>
              </w:rPr>
            </w:pPr>
          </w:p>
          <w:p w14:paraId="5BE0452C" w14:textId="77777777" w:rsidR="00F770BF" w:rsidRPr="00B83145" w:rsidRDefault="000C2995" w:rsidP="000E692F">
            <w:pPr>
              <w:pStyle w:val="ActivityBody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In the game Sprite</w:t>
            </w:r>
            <w:r w:rsidR="0056614A" w:rsidRPr="00B83145">
              <w:rPr>
                <w:rFonts w:ascii="Georgia" w:hAnsi="Georgia" w:cs="Arial"/>
              </w:rPr>
              <w:t xml:space="preserve"> </w:t>
            </w:r>
            <w:r w:rsidRPr="00B83145">
              <w:rPr>
                <w:rFonts w:ascii="Georgia" w:hAnsi="Georgia" w:cs="Arial"/>
              </w:rPr>
              <w:t xml:space="preserve">Smash </w:t>
            </w:r>
            <w:r w:rsidR="00351628" w:rsidRPr="00B83145">
              <w:rPr>
                <w:rFonts w:ascii="Georgia" w:hAnsi="Georgia" w:cs="Arial"/>
              </w:rPr>
              <w:t xml:space="preserve">a </w:t>
            </w:r>
            <w:r w:rsidRPr="00B83145">
              <w:rPr>
                <w:rFonts w:ascii="Georgia" w:hAnsi="Georgia" w:cs="Arial"/>
              </w:rPr>
              <w:t>sprite</w:t>
            </w:r>
            <w:r w:rsidR="00351628" w:rsidRPr="00B83145">
              <w:rPr>
                <w:rFonts w:ascii="Georgia" w:hAnsi="Georgia" w:cs="Arial"/>
              </w:rPr>
              <w:t xml:space="preserve"> pops up at random positions on the screen</w:t>
            </w:r>
            <w:r w:rsidR="00C20051" w:rsidRPr="00B83145">
              <w:rPr>
                <w:rFonts w:ascii="Georgia" w:hAnsi="Georgia" w:cs="Arial"/>
              </w:rPr>
              <w:t>. T</w:t>
            </w:r>
            <w:r w:rsidR="00351628" w:rsidRPr="00B83145">
              <w:rPr>
                <w:rFonts w:ascii="Georgia" w:hAnsi="Georgia" w:cs="Arial"/>
              </w:rPr>
              <w:t xml:space="preserve">he player scores points </w:t>
            </w:r>
            <w:r w:rsidR="00C20051" w:rsidRPr="00B83145">
              <w:rPr>
                <w:rFonts w:ascii="Georgia" w:hAnsi="Georgia" w:cs="Arial"/>
              </w:rPr>
              <w:t xml:space="preserve">by </w:t>
            </w:r>
            <w:r w:rsidR="00351628" w:rsidRPr="00B83145">
              <w:rPr>
                <w:rFonts w:ascii="Georgia" w:hAnsi="Georgia" w:cs="Arial"/>
              </w:rPr>
              <w:t xml:space="preserve">tapping the </w:t>
            </w:r>
            <w:r w:rsidRPr="00B83145">
              <w:rPr>
                <w:rFonts w:ascii="Georgia" w:hAnsi="Georgia" w:cs="Arial"/>
              </w:rPr>
              <w:t>sprite</w:t>
            </w:r>
            <w:r w:rsidR="00351628" w:rsidRPr="00B83145">
              <w:rPr>
                <w:rFonts w:ascii="Georgia" w:hAnsi="Georgia" w:cs="Arial"/>
              </w:rPr>
              <w:t xml:space="preserve"> before it jumps to a new location. </w:t>
            </w:r>
          </w:p>
          <w:p w14:paraId="45CA9D20" w14:textId="77777777" w:rsidR="00F770BF" w:rsidRPr="00B83145" w:rsidRDefault="00F770BF" w:rsidP="00351628">
            <w:pPr>
              <w:pStyle w:val="ActivityBody"/>
              <w:ind w:left="0"/>
              <w:rPr>
                <w:rFonts w:ascii="Georgia" w:hAnsi="Georgia" w:cs="Arial"/>
              </w:rPr>
            </w:pPr>
          </w:p>
          <w:p w14:paraId="08FA9CEF" w14:textId="77777777" w:rsidR="006C5AF6" w:rsidRPr="00B83145" w:rsidRDefault="006C5AF6" w:rsidP="006C5AF6">
            <w:pPr>
              <w:pStyle w:val="ActivityBody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You can build this</w:t>
            </w:r>
            <w:r w:rsidR="00C20051" w:rsidRPr="00B83145">
              <w:rPr>
                <w:rFonts w:ascii="Georgia" w:hAnsi="Georgia" w:cs="Arial"/>
              </w:rPr>
              <w:t xml:space="preserve"> game </w:t>
            </w:r>
            <w:r w:rsidRPr="00B83145">
              <w:rPr>
                <w:rFonts w:ascii="Georgia" w:hAnsi="Georgia" w:cs="Arial"/>
              </w:rPr>
              <w:t xml:space="preserve">in App Inventor </w:t>
            </w:r>
            <w:r w:rsidR="00C20051" w:rsidRPr="00B83145">
              <w:rPr>
                <w:rFonts w:ascii="Georgia" w:hAnsi="Georgia" w:cs="Arial"/>
              </w:rPr>
              <w:t>by applying what yo</w:t>
            </w:r>
            <w:r w:rsidRPr="00B83145">
              <w:rPr>
                <w:rFonts w:ascii="Georgia" w:hAnsi="Georgia" w:cs="Arial"/>
              </w:rPr>
              <w:t>u have learned about programming</w:t>
            </w:r>
            <w:r w:rsidR="00C20051" w:rsidRPr="00B83145">
              <w:rPr>
                <w:rFonts w:ascii="Georgia" w:hAnsi="Georgia" w:cs="Arial"/>
              </w:rPr>
              <w:t>.</w:t>
            </w:r>
            <w:r w:rsidRPr="00B83145">
              <w:rPr>
                <w:rFonts w:ascii="Georgia" w:hAnsi="Georgia" w:cs="Arial"/>
              </w:rPr>
              <w:t xml:space="preserve"> </w:t>
            </w:r>
            <w:r w:rsidR="0058497A" w:rsidRPr="00B83145">
              <w:rPr>
                <w:rFonts w:ascii="Georgia" w:hAnsi="Georgia" w:cs="Arial"/>
              </w:rPr>
              <w:t xml:space="preserve">The example app shown here uses a panda sprite but you will use </w:t>
            </w:r>
            <w:r w:rsidR="002258B4" w:rsidRPr="00B83145">
              <w:rPr>
                <w:rFonts w:ascii="Georgia" w:hAnsi="Georgia" w:cs="Arial"/>
              </w:rPr>
              <w:t xml:space="preserve">a </w:t>
            </w:r>
            <w:r w:rsidR="0058497A" w:rsidRPr="00B83145">
              <w:rPr>
                <w:rFonts w:ascii="Georgia" w:hAnsi="Georgia" w:cs="Arial"/>
              </w:rPr>
              <w:t>sprite that you created in the last activity.</w:t>
            </w:r>
          </w:p>
          <w:p w14:paraId="11633B2B" w14:textId="77777777" w:rsidR="006C5AF6" w:rsidRPr="00B83145" w:rsidRDefault="006C5AF6" w:rsidP="006C5AF6">
            <w:pPr>
              <w:pStyle w:val="ActivityBody"/>
              <w:rPr>
                <w:rFonts w:ascii="Georgia" w:hAnsi="Georgia" w:cs="Arial"/>
              </w:rPr>
            </w:pPr>
          </w:p>
          <w:p w14:paraId="26E198E5" w14:textId="486F3FFB" w:rsidR="000E692F" w:rsidRPr="00B83145" w:rsidRDefault="0058497A" w:rsidP="00910F3D">
            <w:pPr>
              <w:pStyle w:val="ActivityBody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A</w:t>
            </w:r>
            <w:r w:rsidR="00170298" w:rsidRPr="00B83145">
              <w:rPr>
                <w:rFonts w:ascii="Georgia" w:hAnsi="Georgia" w:cs="Arial"/>
              </w:rPr>
              <w:t>s you have learned, m</w:t>
            </w:r>
            <w:r w:rsidR="00D64056" w:rsidRPr="00B83145">
              <w:rPr>
                <w:rFonts w:ascii="Georgia" w:hAnsi="Georgia" w:cs="Arial"/>
              </w:rPr>
              <w:t>obile apps are event</w:t>
            </w:r>
            <w:r w:rsidR="00AB6FAD" w:rsidRPr="00B83145">
              <w:rPr>
                <w:rFonts w:ascii="Georgia" w:hAnsi="Georgia" w:cs="Arial"/>
              </w:rPr>
              <w:t xml:space="preserve"> </w:t>
            </w:r>
            <w:r w:rsidR="00D64056" w:rsidRPr="00B83145">
              <w:rPr>
                <w:rFonts w:ascii="Georgia" w:hAnsi="Georgia" w:cs="Arial"/>
              </w:rPr>
              <w:t>based</w:t>
            </w:r>
            <w:r w:rsidR="00170298" w:rsidRPr="00B83145">
              <w:rPr>
                <w:rFonts w:ascii="Georgia" w:hAnsi="Georgia" w:cs="Arial"/>
              </w:rPr>
              <w:t>.</w:t>
            </w:r>
            <w:r w:rsidRPr="00B83145">
              <w:rPr>
                <w:rFonts w:ascii="Georgia" w:hAnsi="Georgia" w:cs="Arial"/>
              </w:rPr>
              <w:t xml:space="preserve"> </w:t>
            </w:r>
            <w:r w:rsidR="00D64056" w:rsidRPr="00B83145">
              <w:rPr>
                <w:rFonts w:ascii="Georgia" w:hAnsi="Georgia" w:cs="Arial"/>
              </w:rPr>
              <w:t xml:space="preserve">Sprite Smash </w:t>
            </w:r>
            <w:r w:rsidRPr="00B83145">
              <w:rPr>
                <w:rFonts w:ascii="Georgia" w:hAnsi="Georgia" w:cs="Arial"/>
              </w:rPr>
              <w:t>is</w:t>
            </w:r>
            <w:r w:rsidR="006C5AF6" w:rsidRPr="00B83145">
              <w:rPr>
                <w:rFonts w:ascii="Georgia" w:hAnsi="Georgia" w:cs="Arial"/>
              </w:rPr>
              <w:t xml:space="preserve"> drive</w:t>
            </w:r>
            <w:r w:rsidR="00D64056" w:rsidRPr="00B83145">
              <w:rPr>
                <w:rFonts w:ascii="Georgia" w:hAnsi="Georgia" w:cs="Arial"/>
              </w:rPr>
              <w:t xml:space="preserve">n by an </w:t>
            </w:r>
            <w:r w:rsidRPr="00B83145">
              <w:rPr>
                <w:rFonts w:ascii="Georgia" w:hAnsi="Georgia" w:cs="Arial"/>
              </w:rPr>
              <w:t>internal event</w:t>
            </w:r>
            <w:r w:rsidR="00910F3D" w:rsidRPr="00B83145">
              <w:rPr>
                <w:rFonts w:ascii="Georgia" w:hAnsi="Georgia" w:cs="Arial"/>
              </w:rPr>
              <w:t>—</w:t>
            </w:r>
            <w:r w:rsidR="00D64056" w:rsidRPr="00B83145">
              <w:rPr>
                <w:rFonts w:ascii="Georgia" w:hAnsi="Georgia" w:cs="Arial"/>
              </w:rPr>
              <w:t>the</w:t>
            </w:r>
            <w:r w:rsidR="006C5AF6" w:rsidRPr="00B83145">
              <w:rPr>
                <w:rFonts w:ascii="Georgia" w:hAnsi="Georgia" w:cs="Arial"/>
              </w:rPr>
              <w:t xml:space="preserve"> clock timer </w:t>
            </w:r>
            <w:r w:rsidR="00170298" w:rsidRPr="00B83145">
              <w:rPr>
                <w:rFonts w:ascii="Georgia" w:hAnsi="Georgia" w:cs="Arial"/>
              </w:rPr>
              <w:t>firing</w:t>
            </w:r>
            <w:r w:rsidR="00D64056" w:rsidRPr="00B83145">
              <w:rPr>
                <w:rFonts w:ascii="Georgia" w:hAnsi="Georgia" w:cs="Arial"/>
              </w:rPr>
              <w:t>, and an external event</w:t>
            </w:r>
            <w:r w:rsidR="00910F3D" w:rsidRPr="00B83145">
              <w:rPr>
                <w:rFonts w:ascii="Georgia" w:hAnsi="Georgia" w:cs="Arial"/>
              </w:rPr>
              <w:t>—</w:t>
            </w:r>
            <w:r w:rsidR="00D64056" w:rsidRPr="00B83145">
              <w:rPr>
                <w:rFonts w:ascii="Georgia" w:hAnsi="Georgia" w:cs="Arial"/>
              </w:rPr>
              <w:t xml:space="preserve">the player tapping on the screen. </w:t>
            </w:r>
            <w:r w:rsidR="002258B4" w:rsidRPr="00B83145">
              <w:rPr>
                <w:rFonts w:ascii="Georgia" w:hAnsi="Georgia" w:cs="Arial"/>
              </w:rPr>
              <w:t>To build this app you will practice what you learned about agile development to break</w:t>
            </w:r>
            <w:r w:rsidR="00D64056" w:rsidRPr="00B83145">
              <w:rPr>
                <w:rFonts w:ascii="Georgia" w:hAnsi="Georgia" w:cs="Arial"/>
              </w:rPr>
              <w:t xml:space="preserve"> the problem into small pieces and build one bit of the game at a time. </w:t>
            </w:r>
            <w:r w:rsidR="001B49B8" w:rsidRPr="00B83145">
              <w:rPr>
                <w:rFonts w:ascii="Georgia" w:hAnsi="Georgia" w:cs="Arial"/>
              </w:rPr>
              <w:t>The best games aren’t</w:t>
            </w:r>
            <w:r w:rsidR="00D64056" w:rsidRPr="00B83145">
              <w:rPr>
                <w:rFonts w:ascii="Georgia" w:hAnsi="Georgia" w:cs="Arial"/>
              </w:rPr>
              <w:t xml:space="preserve"> built in a day!</w:t>
            </w:r>
          </w:p>
        </w:tc>
        <w:tc>
          <w:tcPr>
            <w:tcW w:w="3781" w:type="dxa"/>
          </w:tcPr>
          <w:p w14:paraId="37B34C7A" w14:textId="77777777" w:rsidR="00B623D3" w:rsidRPr="00B83145" w:rsidRDefault="00A408B9" w:rsidP="000010D3">
            <w:pPr>
              <w:pStyle w:val="PictureCentered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  <w:noProof/>
              </w:rPr>
              <w:drawing>
                <wp:inline distT="0" distB="0" distL="0" distR="0" wp14:anchorId="342964A9" wp14:editId="33077685">
                  <wp:extent cx="1995777" cy="3548172"/>
                  <wp:effectExtent l="19050" t="19050" r="24130" b="1460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7 spritesmash app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953" cy="35591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7B510" w14:textId="77777777" w:rsidR="002D4608" w:rsidRPr="00B83145" w:rsidRDefault="002D4608" w:rsidP="00014FD3">
      <w:pPr>
        <w:pStyle w:val="ActivitySection"/>
        <w:rPr>
          <w:rFonts w:ascii="Georgia" w:hAnsi="Georgia" w:cs="Arial"/>
          <w:sz w:val="28"/>
        </w:rPr>
      </w:pPr>
      <w:r w:rsidRPr="00B83145">
        <w:rPr>
          <w:rFonts w:ascii="Georgia" w:hAnsi="Georgia" w:cs="Arial"/>
          <w:sz w:val="28"/>
        </w:rPr>
        <w:t>Materials</w:t>
      </w:r>
    </w:p>
    <w:p w14:paraId="30EA1DBA" w14:textId="77777777" w:rsidR="00014FD3" w:rsidRPr="00B83145" w:rsidRDefault="00014FD3" w:rsidP="00014FD3">
      <w:pPr>
        <w:pStyle w:val="ActivitySection"/>
        <w:numPr>
          <w:ilvl w:val="0"/>
          <w:numId w:val="21"/>
        </w:numPr>
        <w:spacing w:before="0" w:after="0"/>
        <w:rPr>
          <w:rFonts w:ascii="Georgia" w:hAnsi="Georgia" w:cs="Arial"/>
          <w:sz w:val="24"/>
          <w:szCs w:val="24"/>
        </w:rPr>
      </w:pPr>
      <w:r w:rsidRPr="00B83145">
        <w:rPr>
          <w:rFonts w:ascii="Georgia" w:hAnsi="Georgia" w:cs="Arial"/>
          <w:b w:val="0"/>
          <w:sz w:val="24"/>
          <w:szCs w:val="24"/>
        </w:rPr>
        <w:t>Computer with browser</w:t>
      </w:r>
    </w:p>
    <w:p w14:paraId="2083262A" w14:textId="77777777" w:rsidR="00014FD3" w:rsidRPr="00B83145" w:rsidRDefault="00014FD3" w:rsidP="00014FD3">
      <w:pPr>
        <w:pStyle w:val="ActivitySection"/>
        <w:numPr>
          <w:ilvl w:val="0"/>
          <w:numId w:val="21"/>
        </w:numPr>
        <w:spacing w:before="0" w:after="0"/>
        <w:rPr>
          <w:rFonts w:ascii="Georgia" w:hAnsi="Georgia" w:cs="Arial"/>
          <w:sz w:val="24"/>
          <w:szCs w:val="24"/>
        </w:rPr>
      </w:pPr>
      <w:r w:rsidRPr="00B83145">
        <w:rPr>
          <w:rFonts w:ascii="Georgia" w:hAnsi="Georgia" w:cs="Arial"/>
          <w:b w:val="0"/>
          <w:sz w:val="24"/>
          <w:szCs w:val="24"/>
        </w:rPr>
        <w:t>Android device with AI Companion</w:t>
      </w:r>
    </w:p>
    <w:p w14:paraId="625BD892" w14:textId="77777777" w:rsidR="00014FD3" w:rsidRPr="00B83145" w:rsidRDefault="00014FD3" w:rsidP="005F48BA">
      <w:pPr>
        <w:pStyle w:val="ActivitySection"/>
        <w:numPr>
          <w:ilvl w:val="0"/>
          <w:numId w:val="21"/>
        </w:numPr>
        <w:spacing w:before="0" w:after="0"/>
        <w:rPr>
          <w:rFonts w:ascii="Georgia" w:hAnsi="Georgia" w:cs="Arial"/>
          <w:sz w:val="24"/>
          <w:szCs w:val="24"/>
        </w:rPr>
      </w:pPr>
      <w:r w:rsidRPr="00B83145">
        <w:rPr>
          <w:rFonts w:ascii="Georgia" w:hAnsi="Georgia" w:cs="Arial"/>
          <w:b w:val="0"/>
          <w:sz w:val="24"/>
          <w:szCs w:val="24"/>
        </w:rPr>
        <w:t>Google ID</w:t>
      </w:r>
    </w:p>
    <w:p w14:paraId="78904588" w14:textId="77777777" w:rsidR="00014FD3" w:rsidRPr="00B83145" w:rsidRDefault="00014FD3" w:rsidP="00014FD3">
      <w:pPr>
        <w:pStyle w:val="ActivitySection"/>
        <w:rPr>
          <w:rFonts w:ascii="Georgia" w:hAnsi="Georgia" w:cs="Arial"/>
          <w:sz w:val="24"/>
          <w:szCs w:val="24"/>
        </w:rPr>
      </w:pPr>
    </w:p>
    <w:p w14:paraId="51C87335" w14:textId="77777777" w:rsidR="00A52B3A" w:rsidRPr="00B83145" w:rsidRDefault="00AE65A2" w:rsidP="00014FD3">
      <w:pPr>
        <w:pStyle w:val="ActivitySection"/>
        <w:rPr>
          <w:rFonts w:ascii="Georgia" w:hAnsi="Georgia" w:cs="Arial"/>
          <w:sz w:val="28"/>
        </w:rPr>
      </w:pPr>
      <w:r w:rsidRPr="00B83145">
        <w:rPr>
          <w:rFonts w:ascii="Georgia" w:hAnsi="Georgia" w:cs="Arial"/>
          <w:sz w:val="28"/>
        </w:rPr>
        <w:t>Procedure</w:t>
      </w:r>
      <w:r w:rsidR="002D4608" w:rsidRPr="00B83145">
        <w:rPr>
          <w:rFonts w:ascii="Georgia" w:hAnsi="Georgia" w:cs="Arial"/>
          <w:sz w:val="28"/>
        </w:rPr>
        <w:t xml:space="preserve"> </w:t>
      </w:r>
    </w:p>
    <w:p w14:paraId="11F89B63" w14:textId="77777777" w:rsidR="00970E2B" w:rsidRPr="00B83145" w:rsidRDefault="00A52B3A" w:rsidP="00970E2B">
      <w:pPr>
        <w:pStyle w:val="ActivityBody"/>
        <w:numPr>
          <w:ilvl w:val="0"/>
          <w:numId w:val="20"/>
        </w:numPr>
        <w:ind w:left="720"/>
        <w:rPr>
          <w:rFonts w:ascii="Georgia" w:hAnsi="Georgia" w:cs="Arial"/>
          <w:b/>
        </w:rPr>
      </w:pPr>
      <w:r w:rsidRPr="00B83145">
        <w:rPr>
          <w:rFonts w:ascii="Georgia" w:hAnsi="Georgia" w:cs="Arial"/>
        </w:rPr>
        <w:t xml:space="preserve">Form pairs as directed by your teacher. </w:t>
      </w:r>
      <w:r w:rsidR="000E692F" w:rsidRPr="00B83145">
        <w:rPr>
          <w:rFonts w:ascii="Georgia" w:hAnsi="Georgia" w:cs="Arial"/>
        </w:rPr>
        <w:t>Practice a professional greeting</w:t>
      </w:r>
      <w:r w:rsidR="00626A59" w:rsidRPr="00B83145">
        <w:rPr>
          <w:rFonts w:ascii="Georgia" w:hAnsi="Georgia" w:cs="Arial"/>
        </w:rPr>
        <w:t xml:space="preserve"> by making eye contact,</w:t>
      </w:r>
      <w:r w:rsidR="000E692F" w:rsidRPr="00B83145">
        <w:rPr>
          <w:rFonts w:ascii="Georgia" w:hAnsi="Georgia" w:cs="Arial"/>
        </w:rPr>
        <w:t xml:space="preserve"> </w:t>
      </w:r>
      <w:r w:rsidR="008609B8" w:rsidRPr="00B83145">
        <w:rPr>
          <w:rFonts w:ascii="Georgia" w:hAnsi="Georgia" w:cs="Arial"/>
        </w:rPr>
        <w:t>shaking hands</w:t>
      </w:r>
      <w:r w:rsidR="00626A59" w:rsidRPr="00B83145">
        <w:rPr>
          <w:rFonts w:ascii="Georgia" w:hAnsi="Georgia" w:cs="Arial"/>
        </w:rPr>
        <w:t>,</w:t>
      </w:r>
      <w:r w:rsidR="008609B8" w:rsidRPr="00B83145">
        <w:rPr>
          <w:rFonts w:ascii="Georgia" w:hAnsi="Georgia" w:cs="Arial"/>
        </w:rPr>
        <w:t xml:space="preserve"> and</w:t>
      </w:r>
      <w:r w:rsidR="00C20051" w:rsidRPr="00B83145">
        <w:rPr>
          <w:rFonts w:ascii="Georgia" w:hAnsi="Georgia" w:cs="Arial"/>
        </w:rPr>
        <w:t xml:space="preserve"> exchanging positive words</w:t>
      </w:r>
      <w:r w:rsidR="00626A59" w:rsidRPr="00B83145">
        <w:rPr>
          <w:rFonts w:ascii="Georgia" w:hAnsi="Georgia" w:cs="Arial"/>
        </w:rPr>
        <w:t xml:space="preserve"> </w:t>
      </w:r>
      <w:r w:rsidR="00174FBB" w:rsidRPr="00B83145">
        <w:rPr>
          <w:rFonts w:ascii="Georgia" w:hAnsi="Georgia" w:cs="Arial"/>
        </w:rPr>
        <w:t>about the work you will be doing</w:t>
      </w:r>
      <w:r w:rsidR="00626A59" w:rsidRPr="00B83145">
        <w:rPr>
          <w:rFonts w:ascii="Georgia" w:hAnsi="Georgia" w:cs="Arial"/>
        </w:rPr>
        <w:t>.</w:t>
      </w:r>
      <w:r w:rsidR="000E692F" w:rsidRPr="00B83145">
        <w:rPr>
          <w:rFonts w:ascii="Georgia" w:hAnsi="Georgia" w:cs="Arial"/>
        </w:rPr>
        <w:t xml:space="preserve"> </w:t>
      </w:r>
    </w:p>
    <w:p w14:paraId="096DE45C" w14:textId="77777777" w:rsidR="00B828DC" w:rsidRPr="00B83145" w:rsidRDefault="00B828DC" w:rsidP="00B828DC">
      <w:pPr>
        <w:pStyle w:val="ActivityBody"/>
        <w:ind w:left="720"/>
        <w:rPr>
          <w:rFonts w:ascii="Georgia" w:hAnsi="Georgia" w:cs="Arial"/>
          <w:b/>
        </w:rPr>
      </w:pPr>
    </w:p>
    <w:p w14:paraId="57DE4429" w14:textId="77777777" w:rsidR="00B828DC" w:rsidRPr="00B83145" w:rsidRDefault="00B828DC" w:rsidP="0056614A">
      <w:pPr>
        <w:pStyle w:val="ActivityBody"/>
        <w:numPr>
          <w:ilvl w:val="0"/>
          <w:numId w:val="20"/>
        </w:numPr>
        <w:ind w:left="720"/>
        <w:rPr>
          <w:rFonts w:ascii="Georgia" w:hAnsi="Georgia" w:cs="Arial"/>
          <w:b/>
        </w:rPr>
      </w:pPr>
      <w:r w:rsidRPr="00B83145">
        <w:rPr>
          <w:rFonts w:ascii="Georgia" w:hAnsi="Georgia" w:cs="Arial"/>
        </w:rPr>
        <w:t xml:space="preserve">Log in to MIT App Inventor and select </w:t>
      </w:r>
      <w:r w:rsidRPr="00B83145">
        <w:rPr>
          <w:rFonts w:ascii="Georgia" w:hAnsi="Georgia" w:cs="Arial"/>
          <w:b/>
        </w:rPr>
        <w:t>Start New Project</w:t>
      </w:r>
      <w:r w:rsidRPr="00B83145">
        <w:rPr>
          <w:rFonts w:ascii="Georgia" w:hAnsi="Georgia" w:cs="Arial"/>
        </w:rPr>
        <w:t xml:space="preserve">. </w:t>
      </w:r>
      <w:r w:rsidR="0042526C" w:rsidRPr="00B83145">
        <w:rPr>
          <w:rFonts w:ascii="Georgia" w:hAnsi="Georgia" w:cs="Arial"/>
        </w:rPr>
        <w:t xml:space="preserve">Name the project </w:t>
      </w:r>
      <w:proofErr w:type="spellStart"/>
      <w:r w:rsidR="000C2995" w:rsidRPr="00B83145">
        <w:rPr>
          <w:rFonts w:ascii="Georgia" w:hAnsi="Georgia" w:cs="Arial"/>
        </w:rPr>
        <w:t>SpriteSm</w:t>
      </w:r>
      <w:r w:rsidR="00100C2D" w:rsidRPr="00B83145">
        <w:rPr>
          <w:rFonts w:ascii="Georgia" w:hAnsi="Georgia" w:cs="Arial"/>
        </w:rPr>
        <w:t>ash</w:t>
      </w:r>
      <w:proofErr w:type="spellEnd"/>
      <w:r w:rsidR="00100C2D" w:rsidRPr="00B83145">
        <w:rPr>
          <w:rFonts w:ascii="Georgia" w:hAnsi="Georgia" w:cs="Arial"/>
        </w:rPr>
        <w:t xml:space="preserve"> according to th</w:t>
      </w:r>
      <w:r w:rsidRPr="00B83145">
        <w:rPr>
          <w:rFonts w:ascii="Georgia" w:hAnsi="Georgia" w:cs="Arial"/>
        </w:rPr>
        <w:t xml:space="preserve">e naming convention </w:t>
      </w:r>
      <w:r w:rsidR="00BE026B" w:rsidRPr="00B83145">
        <w:rPr>
          <w:rFonts w:ascii="Georgia" w:hAnsi="Georgia" w:cs="Arial"/>
        </w:rPr>
        <w:t>that</w:t>
      </w:r>
      <w:r w:rsidR="0042526C" w:rsidRPr="00B83145">
        <w:rPr>
          <w:rFonts w:ascii="Georgia" w:hAnsi="Georgia" w:cs="Arial"/>
        </w:rPr>
        <w:t xml:space="preserve"> </w:t>
      </w:r>
      <w:r w:rsidR="00762251" w:rsidRPr="00B83145">
        <w:rPr>
          <w:rFonts w:ascii="Georgia" w:hAnsi="Georgia" w:cs="Arial"/>
        </w:rPr>
        <w:t>you have been using for other projects in this class.</w:t>
      </w:r>
    </w:p>
    <w:p w14:paraId="04E9AF37" w14:textId="77777777" w:rsidR="00B828DC" w:rsidRPr="00B83145" w:rsidRDefault="00B828DC" w:rsidP="00E07A7B">
      <w:pPr>
        <w:pStyle w:val="ActivityBody"/>
        <w:ind w:left="0"/>
        <w:rPr>
          <w:rFonts w:ascii="Georgia" w:hAnsi="Georgia" w:cs="Arial"/>
        </w:rPr>
      </w:pPr>
    </w:p>
    <w:p w14:paraId="13F38E0D" w14:textId="77777777" w:rsidR="00762251" w:rsidRPr="00B83145" w:rsidRDefault="0056614A" w:rsidP="00DA6BDF">
      <w:pPr>
        <w:pStyle w:val="ListParagraph"/>
        <w:numPr>
          <w:ilvl w:val="0"/>
          <w:numId w:val="20"/>
        </w:numPr>
        <w:rPr>
          <w:rFonts w:ascii="Georgia" w:hAnsi="Georgia" w:cs="Arial"/>
        </w:rPr>
      </w:pPr>
      <w:proofErr w:type="spellStart"/>
      <w:r w:rsidRPr="00B83145">
        <w:rPr>
          <w:rFonts w:ascii="Georgia" w:hAnsi="Georgia" w:cs="Arial"/>
        </w:rPr>
        <w:t>SpriteSm</w:t>
      </w:r>
      <w:r w:rsidR="00100C2D" w:rsidRPr="00B83145">
        <w:rPr>
          <w:rFonts w:ascii="Georgia" w:hAnsi="Georgia" w:cs="Arial"/>
        </w:rPr>
        <w:t>ash</w:t>
      </w:r>
      <w:proofErr w:type="spellEnd"/>
      <w:r w:rsidR="00100C2D" w:rsidRPr="00B83145">
        <w:rPr>
          <w:rFonts w:ascii="Georgia" w:hAnsi="Georgia" w:cs="Arial"/>
        </w:rPr>
        <w:t xml:space="preserve"> consists of six components.</w:t>
      </w:r>
    </w:p>
    <w:p w14:paraId="019D3DA0" w14:textId="77777777" w:rsidR="004F7F60" w:rsidRPr="00B83145" w:rsidRDefault="00762251" w:rsidP="00B64920">
      <w:pPr>
        <w:pStyle w:val="ListParagraph"/>
        <w:numPr>
          <w:ilvl w:val="1"/>
          <w:numId w:val="42"/>
        </w:numPr>
        <w:spacing w:line="360" w:lineRule="auto"/>
        <w:contextualSpacing w:val="0"/>
        <w:rPr>
          <w:rFonts w:ascii="Georgia" w:hAnsi="Georgia" w:cs="Arial"/>
        </w:rPr>
      </w:pPr>
      <w:r w:rsidRPr="00B83145">
        <w:rPr>
          <w:rFonts w:ascii="Georgia" w:hAnsi="Georgia" w:cs="Arial"/>
          <w:color w:val="000000"/>
        </w:rPr>
        <w:t xml:space="preserve">The </w:t>
      </w:r>
      <w:r w:rsidRPr="00B83145">
        <w:rPr>
          <w:rFonts w:ascii="Georgia" w:hAnsi="Georgia" w:cs="Arial"/>
          <w:i/>
          <w:color w:val="000000"/>
        </w:rPr>
        <w:t>Canvas</w:t>
      </w:r>
      <w:r w:rsidRPr="00B83145">
        <w:rPr>
          <w:rFonts w:ascii="Georgia" w:hAnsi="Georgia" w:cs="Arial"/>
          <w:color w:val="000000"/>
        </w:rPr>
        <w:t xml:space="preserve"> serves as the field where the </w:t>
      </w:r>
      <w:r w:rsidR="0056614A" w:rsidRPr="00B83145">
        <w:rPr>
          <w:rFonts w:ascii="Georgia" w:hAnsi="Georgia" w:cs="Arial"/>
          <w:color w:val="000000"/>
        </w:rPr>
        <w:t>sprite</w:t>
      </w:r>
      <w:r w:rsidRPr="00B83145">
        <w:rPr>
          <w:rFonts w:ascii="Georgia" w:hAnsi="Georgia" w:cs="Arial"/>
          <w:color w:val="000000"/>
        </w:rPr>
        <w:t xml:space="preserve"> jumps around. </w:t>
      </w:r>
    </w:p>
    <w:p w14:paraId="0851DFBF" w14:textId="77777777" w:rsidR="00762251" w:rsidRPr="00B83145" w:rsidRDefault="00762251" w:rsidP="00B64920">
      <w:pPr>
        <w:pStyle w:val="ListParagraph"/>
        <w:numPr>
          <w:ilvl w:val="1"/>
          <w:numId w:val="42"/>
        </w:numPr>
        <w:spacing w:line="360" w:lineRule="auto"/>
        <w:contextualSpacing w:val="0"/>
        <w:rPr>
          <w:rFonts w:ascii="Georgia" w:hAnsi="Georgia" w:cs="Arial"/>
        </w:rPr>
      </w:pPr>
      <w:r w:rsidRPr="00B83145">
        <w:rPr>
          <w:rFonts w:ascii="Georgia" w:hAnsi="Georgia" w:cs="Arial"/>
          <w:color w:val="000000"/>
        </w:rPr>
        <w:t xml:space="preserve">The </w:t>
      </w:r>
      <w:proofErr w:type="spellStart"/>
      <w:r w:rsidRPr="00B83145">
        <w:rPr>
          <w:rFonts w:ascii="Georgia" w:hAnsi="Georgia" w:cs="Arial"/>
          <w:i/>
          <w:iCs/>
          <w:color w:val="000000"/>
        </w:rPr>
        <w:t>ImageSprite</w:t>
      </w:r>
      <w:proofErr w:type="spellEnd"/>
      <w:r w:rsidRPr="00B83145">
        <w:rPr>
          <w:rFonts w:ascii="Georgia" w:hAnsi="Georgia" w:cs="Arial"/>
          <w:color w:val="000000"/>
        </w:rPr>
        <w:t xml:space="preserve"> </w:t>
      </w:r>
      <w:r w:rsidR="00DA6BDF" w:rsidRPr="00B83145">
        <w:rPr>
          <w:rFonts w:ascii="Georgia" w:hAnsi="Georgia" w:cs="Arial"/>
          <w:color w:val="000000"/>
        </w:rPr>
        <w:t>is a</w:t>
      </w:r>
      <w:r w:rsidR="004F7F60" w:rsidRPr="00B83145">
        <w:rPr>
          <w:rFonts w:ascii="Georgia" w:hAnsi="Georgia" w:cs="Arial"/>
          <w:color w:val="000000"/>
        </w:rPr>
        <w:t xml:space="preserve"> picture of a </w:t>
      </w:r>
      <w:r w:rsidR="0056614A" w:rsidRPr="00B83145">
        <w:rPr>
          <w:rFonts w:ascii="Georgia" w:hAnsi="Georgia" w:cs="Arial"/>
          <w:color w:val="000000"/>
        </w:rPr>
        <w:t>sprite</w:t>
      </w:r>
      <w:r w:rsidR="004F7F60" w:rsidRPr="00B83145">
        <w:rPr>
          <w:rFonts w:ascii="Georgia" w:hAnsi="Georgia" w:cs="Arial"/>
          <w:color w:val="000000"/>
        </w:rPr>
        <w:t xml:space="preserve"> </w:t>
      </w:r>
      <w:r w:rsidRPr="00B83145">
        <w:rPr>
          <w:rFonts w:ascii="Georgia" w:hAnsi="Georgia" w:cs="Arial"/>
          <w:color w:val="000000"/>
        </w:rPr>
        <w:t>that is contained in</w:t>
      </w:r>
      <w:r w:rsidR="001B49B8" w:rsidRPr="00B83145">
        <w:rPr>
          <w:rFonts w:ascii="Georgia" w:hAnsi="Georgia" w:cs="Arial"/>
          <w:color w:val="000000"/>
        </w:rPr>
        <w:t>side the c</w:t>
      </w:r>
      <w:r w:rsidRPr="00B83145">
        <w:rPr>
          <w:rFonts w:ascii="Georgia" w:hAnsi="Georgia" w:cs="Arial"/>
          <w:color w:val="000000"/>
        </w:rPr>
        <w:t xml:space="preserve">anvas component. </w:t>
      </w:r>
      <w:r w:rsidR="001B49B8" w:rsidRPr="00B83145">
        <w:rPr>
          <w:rFonts w:ascii="Georgia" w:hAnsi="Georgia" w:cs="Arial"/>
          <w:color w:val="000000"/>
        </w:rPr>
        <w:t>(Note: Sprites must be on a canvas.)</w:t>
      </w:r>
    </w:p>
    <w:p w14:paraId="480153D7" w14:textId="77777777" w:rsidR="00762251" w:rsidRPr="00B83145" w:rsidRDefault="00762251" w:rsidP="00B64920">
      <w:pPr>
        <w:pStyle w:val="ListParagraph"/>
        <w:numPr>
          <w:ilvl w:val="1"/>
          <w:numId w:val="42"/>
        </w:numPr>
        <w:spacing w:line="360" w:lineRule="auto"/>
        <w:contextualSpacing w:val="0"/>
        <w:rPr>
          <w:rFonts w:ascii="Georgia" w:hAnsi="Georgia" w:cs="Arial"/>
        </w:rPr>
      </w:pPr>
      <w:r w:rsidRPr="00B83145">
        <w:rPr>
          <w:rFonts w:ascii="Georgia" w:hAnsi="Georgia" w:cs="Arial"/>
          <w:color w:val="000000"/>
        </w:rPr>
        <w:lastRenderedPageBreak/>
        <w:t xml:space="preserve">The </w:t>
      </w:r>
      <w:r w:rsidRPr="00B83145">
        <w:rPr>
          <w:rFonts w:ascii="Georgia" w:hAnsi="Georgia" w:cs="Arial"/>
          <w:i/>
          <w:color w:val="000000"/>
        </w:rPr>
        <w:t>Clock</w:t>
      </w:r>
      <w:r w:rsidRPr="00B83145">
        <w:rPr>
          <w:rFonts w:ascii="Georgia" w:hAnsi="Georgia" w:cs="Arial"/>
          <w:color w:val="000000"/>
        </w:rPr>
        <w:t xml:space="preserve"> is used as a timer to move the </w:t>
      </w:r>
      <w:r w:rsidR="0056614A" w:rsidRPr="00B83145">
        <w:rPr>
          <w:rFonts w:ascii="Georgia" w:hAnsi="Georgia" w:cs="Arial"/>
          <w:color w:val="000000"/>
        </w:rPr>
        <w:t>sprite</w:t>
      </w:r>
      <w:r w:rsidRPr="00B83145">
        <w:rPr>
          <w:rFonts w:ascii="Georgia" w:hAnsi="Georgia" w:cs="Arial"/>
          <w:color w:val="000000"/>
        </w:rPr>
        <w:t xml:space="preserve"> </w:t>
      </w:r>
      <w:r w:rsidR="004F7F60" w:rsidRPr="00B83145">
        <w:rPr>
          <w:rFonts w:ascii="Georgia" w:hAnsi="Georgia" w:cs="Arial"/>
          <w:color w:val="000000"/>
        </w:rPr>
        <w:t>around</w:t>
      </w:r>
      <w:r w:rsidR="001B49B8" w:rsidRPr="00B83145">
        <w:rPr>
          <w:rFonts w:ascii="Georgia" w:hAnsi="Georgia" w:cs="Arial"/>
          <w:color w:val="000000"/>
        </w:rPr>
        <w:t xml:space="preserve"> the c</w:t>
      </w:r>
      <w:r w:rsidRPr="00B83145">
        <w:rPr>
          <w:rFonts w:ascii="Georgia" w:hAnsi="Georgia" w:cs="Arial"/>
          <w:color w:val="000000"/>
        </w:rPr>
        <w:t xml:space="preserve">anvas </w:t>
      </w:r>
      <w:r w:rsidR="004F7F60" w:rsidRPr="00B83145">
        <w:rPr>
          <w:rFonts w:ascii="Georgia" w:hAnsi="Georgia" w:cs="Arial"/>
          <w:color w:val="000000"/>
        </w:rPr>
        <w:t>at regular intervals.</w:t>
      </w:r>
    </w:p>
    <w:p w14:paraId="75FA3FF3" w14:textId="77777777" w:rsidR="00DA6BDF" w:rsidRPr="00B83145" w:rsidRDefault="00762251" w:rsidP="00B64920">
      <w:pPr>
        <w:pStyle w:val="ActivityBody"/>
        <w:numPr>
          <w:ilvl w:val="1"/>
          <w:numId w:val="42"/>
        </w:numPr>
        <w:spacing w:line="360" w:lineRule="auto"/>
        <w:rPr>
          <w:rFonts w:ascii="Georgia" w:hAnsi="Georgia" w:cs="Arial"/>
        </w:rPr>
      </w:pPr>
      <w:r w:rsidRPr="00B83145">
        <w:rPr>
          <w:rFonts w:ascii="Georgia" w:hAnsi="Georgia" w:cs="Arial"/>
          <w:color w:val="000000"/>
        </w:rPr>
        <w:t xml:space="preserve">The </w:t>
      </w:r>
      <w:r w:rsidR="004F7F60" w:rsidRPr="00B83145">
        <w:rPr>
          <w:rFonts w:ascii="Georgia" w:hAnsi="Georgia" w:cs="Arial"/>
          <w:i/>
          <w:color w:val="000000"/>
        </w:rPr>
        <w:t>Label</w:t>
      </w:r>
      <w:r w:rsidRPr="00B83145">
        <w:rPr>
          <w:rFonts w:ascii="Georgia" w:hAnsi="Georgia" w:cs="Arial"/>
          <w:color w:val="000000"/>
        </w:rPr>
        <w:t xml:space="preserve"> is </w:t>
      </w:r>
      <w:r w:rsidR="00B64920" w:rsidRPr="00B83145">
        <w:rPr>
          <w:rFonts w:ascii="Georgia" w:hAnsi="Georgia" w:cs="Arial"/>
          <w:color w:val="000000"/>
        </w:rPr>
        <w:t>displays the player’s score</w:t>
      </w:r>
      <w:r w:rsidRPr="00B83145">
        <w:rPr>
          <w:rFonts w:ascii="Georgia" w:hAnsi="Georgia" w:cs="Arial"/>
          <w:color w:val="000000"/>
        </w:rPr>
        <w:t xml:space="preserve">. </w:t>
      </w:r>
    </w:p>
    <w:p w14:paraId="1C743189" w14:textId="77777777" w:rsidR="002F590B" w:rsidRPr="00B83145" w:rsidRDefault="004F7F60" w:rsidP="00441466">
      <w:pPr>
        <w:pStyle w:val="ActivityBody"/>
        <w:numPr>
          <w:ilvl w:val="1"/>
          <w:numId w:val="42"/>
        </w:numPr>
        <w:spacing w:line="360" w:lineRule="auto"/>
        <w:rPr>
          <w:rFonts w:ascii="Georgia" w:hAnsi="Georgia" w:cs="Arial"/>
        </w:rPr>
      </w:pPr>
      <w:r w:rsidRPr="00B83145">
        <w:rPr>
          <w:rFonts w:ascii="Georgia" w:hAnsi="Georgia" w:cs="Arial"/>
          <w:color w:val="000000"/>
        </w:rPr>
        <w:t>The</w:t>
      </w:r>
      <w:r w:rsidR="00762251" w:rsidRPr="00B83145">
        <w:rPr>
          <w:rFonts w:ascii="Georgia" w:hAnsi="Georgia" w:cs="Arial"/>
          <w:color w:val="000000"/>
        </w:rPr>
        <w:t xml:space="preserve"> </w:t>
      </w:r>
      <w:r w:rsidR="00DA6BDF" w:rsidRPr="00B83145">
        <w:rPr>
          <w:rFonts w:ascii="Georgia" w:hAnsi="Georgia" w:cs="Arial"/>
          <w:i/>
          <w:color w:val="000000"/>
        </w:rPr>
        <w:t>Button</w:t>
      </w:r>
      <w:r w:rsidR="00762251" w:rsidRPr="00B83145">
        <w:rPr>
          <w:rFonts w:ascii="Georgia" w:hAnsi="Georgia" w:cs="Arial"/>
          <w:color w:val="000000"/>
        </w:rPr>
        <w:t xml:space="preserve"> </w:t>
      </w:r>
      <w:r w:rsidRPr="00B83145">
        <w:rPr>
          <w:rFonts w:ascii="Georgia" w:hAnsi="Georgia" w:cs="Arial"/>
          <w:color w:val="000000"/>
        </w:rPr>
        <w:t>reset</w:t>
      </w:r>
      <w:r w:rsidR="00DA6BDF" w:rsidRPr="00B83145">
        <w:rPr>
          <w:rFonts w:ascii="Georgia" w:hAnsi="Georgia" w:cs="Arial"/>
          <w:color w:val="000000"/>
        </w:rPr>
        <w:t>s</w:t>
      </w:r>
      <w:r w:rsidRPr="00B83145">
        <w:rPr>
          <w:rFonts w:ascii="Georgia" w:hAnsi="Georgia" w:cs="Arial"/>
          <w:color w:val="000000"/>
        </w:rPr>
        <w:t xml:space="preserve"> the game.</w:t>
      </w:r>
      <w:r w:rsidR="00441466" w:rsidRPr="00B83145">
        <w:rPr>
          <w:rFonts w:ascii="Georgia" w:hAnsi="Georgia" w:cs="Arial"/>
        </w:rPr>
        <w:br/>
      </w:r>
    </w:p>
    <w:p w14:paraId="309D09BF" w14:textId="77777777" w:rsidR="00DA6BDF" w:rsidRPr="00B83145" w:rsidRDefault="00DA6BDF" w:rsidP="00DA6BDF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Drag the components into your app as shown in the table below. </w:t>
      </w:r>
    </w:p>
    <w:p w14:paraId="138BA7FA" w14:textId="77777777" w:rsidR="00B828DC" w:rsidRPr="00B83145" w:rsidRDefault="00B828DC" w:rsidP="00B828DC">
      <w:pPr>
        <w:pStyle w:val="ActivityBody"/>
        <w:ind w:left="720"/>
        <w:rPr>
          <w:rFonts w:ascii="Georgia" w:hAnsi="Georgia" w:cs="Arial"/>
        </w:rPr>
      </w:pPr>
    </w:p>
    <w:tbl>
      <w:tblPr>
        <w:tblStyle w:val="TableGrid"/>
        <w:tblW w:w="0" w:type="auto"/>
        <w:tblInd w:w="1278" w:type="dxa"/>
        <w:tblLook w:val="04A0" w:firstRow="1" w:lastRow="0" w:firstColumn="1" w:lastColumn="0" w:noHBand="0" w:noVBand="1"/>
      </w:tblPr>
      <w:tblGrid>
        <w:gridCol w:w="1890"/>
        <w:gridCol w:w="1710"/>
        <w:gridCol w:w="2340"/>
        <w:gridCol w:w="2358"/>
      </w:tblGrid>
      <w:tr w:rsidR="002F4B94" w:rsidRPr="00B83145" w14:paraId="1C38E95C" w14:textId="77777777" w:rsidTr="00CD4383">
        <w:tc>
          <w:tcPr>
            <w:tcW w:w="1890" w:type="dxa"/>
          </w:tcPr>
          <w:p w14:paraId="6FB7CF26" w14:textId="77777777" w:rsidR="002F4B94" w:rsidRPr="00B83145" w:rsidRDefault="002F4B94" w:rsidP="007D5D91">
            <w:pPr>
              <w:pStyle w:val="ActivityBody"/>
              <w:ind w:left="0"/>
              <w:jc w:val="center"/>
              <w:rPr>
                <w:rFonts w:ascii="Georgia" w:hAnsi="Georgia" w:cs="Arial"/>
                <w:b/>
              </w:rPr>
            </w:pPr>
            <w:r w:rsidRPr="00B83145">
              <w:rPr>
                <w:rFonts w:ascii="Georgia" w:hAnsi="Georgia" w:cs="Arial"/>
                <w:b/>
              </w:rPr>
              <w:t>Component</w:t>
            </w:r>
          </w:p>
        </w:tc>
        <w:tc>
          <w:tcPr>
            <w:tcW w:w="1710" w:type="dxa"/>
          </w:tcPr>
          <w:p w14:paraId="7992E0E2" w14:textId="77777777" w:rsidR="002F4B94" w:rsidRPr="00B83145" w:rsidRDefault="002F4B94" w:rsidP="007D5D91">
            <w:pPr>
              <w:pStyle w:val="ActivityBody"/>
              <w:ind w:left="0"/>
              <w:jc w:val="center"/>
              <w:rPr>
                <w:rFonts w:ascii="Georgia" w:hAnsi="Georgia" w:cs="Arial"/>
                <w:b/>
              </w:rPr>
            </w:pPr>
            <w:r w:rsidRPr="00B83145">
              <w:rPr>
                <w:rFonts w:ascii="Georgia" w:hAnsi="Georgia" w:cs="Arial"/>
                <w:b/>
              </w:rPr>
              <w:t xml:space="preserve">Designer Drawer </w:t>
            </w:r>
          </w:p>
        </w:tc>
        <w:tc>
          <w:tcPr>
            <w:tcW w:w="2340" w:type="dxa"/>
          </w:tcPr>
          <w:p w14:paraId="12CA3684" w14:textId="77777777" w:rsidR="002F4B94" w:rsidRPr="00B83145" w:rsidRDefault="002F4B94" w:rsidP="007D5D91">
            <w:pPr>
              <w:pStyle w:val="ActivityBody"/>
              <w:ind w:left="0"/>
              <w:jc w:val="center"/>
              <w:rPr>
                <w:rFonts w:ascii="Georgia" w:hAnsi="Georgia" w:cs="Arial"/>
                <w:b/>
              </w:rPr>
            </w:pPr>
            <w:r w:rsidRPr="00B83145">
              <w:rPr>
                <w:rFonts w:ascii="Georgia" w:hAnsi="Georgia" w:cs="Arial"/>
                <w:b/>
              </w:rPr>
              <w:t>Purpose</w:t>
            </w:r>
          </w:p>
        </w:tc>
        <w:tc>
          <w:tcPr>
            <w:tcW w:w="2358" w:type="dxa"/>
          </w:tcPr>
          <w:p w14:paraId="729A1588" w14:textId="77777777" w:rsidR="002F4B94" w:rsidRPr="00B83145" w:rsidRDefault="002F4B94" w:rsidP="007D5D91">
            <w:pPr>
              <w:pStyle w:val="ActivityBody"/>
              <w:ind w:left="0"/>
              <w:jc w:val="center"/>
              <w:rPr>
                <w:rFonts w:ascii="Georgia" w:hAnsi="Georgia" w:cs="Arial"/>
                <w:b/>
              </w:rPr>
            </w:pPr>
            <w:r w:rsidRPr="00B83145">
              <w:rPr>
                <w:rFonts w:ascii="Georgia" w:hAnsi="Georgia" w:cs="Arial"/>
                <w:b/>
              </w:rPr>
              <w:t>Initial Properties</w:t>
            </w:r>
          </w:p>
        </w:tc>
      </w:tr>
      <w:tr w:rsidR="002F4B94" w:rsidRPr="00B83145" w14:paraId="7CB98AB1" w14:textId="77777777" w:rsidTr="00CD4383">
        <w:tc>
          <w:tcPr>
            <w:tcW w:w="1890" w:type="dxa"/>
          </w:tcPr>
          <w:p w14:paraId="4E5D3813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Canvas</w:t>
            </w:r>
          </w:p>
        </w:tc>
        <w:tc>
          <w:tcPr>
            <w:tcW w:w="1710" w:type="dxa"/>
          </w:tcPr>
          <w:p w14:paraId="693D1FF2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Drawing and Animation</w:t>
            </w:r>
          </w:p>
        </w:tc>
        <w:tc>
          <w:tcPr>
            <w:tcW w:w="2340" w:type="dxa"/>
          </w:tcPr>
          <w:p w14:paraId="68FF6818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Provide a touch-sensitive surface where you can draw and animate</w:t>
            </w:r>
          </w:p>
        </w:tc>
        <w:tc>
          <w:tcPr>
            <w:tcW w:w="2358" w:type="dxa"/>
          </w:tcPr>
          <w:p w14:paraId="2949511D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</w:p>
        </w:tc>
      </w:tr>
      <w:tr w:rsidR="002F4B94" w:rsidRPr="00B83145" w14:paraId="401DE900" w14:textId="77777777" w:rsidTr="00CD4383">
        <w:tc>
          <w:tcPr>
            <w:tcW w:w="1890" w:type="dxa"/>
          </w:tcPr>
          <w:p w14:paraId="750A9B3D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Image Sprite</w:t>
            </w:r>
          </w:p>
        </w:tc>
        <w:tc>
          <w:tcPr>
            <w:tcW w:w="1710" w:type="dxa"/>
          </w:tcPr>
          <w:p w14:paraId="32F26594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Drawing and Animation</w:t>
            </w:r>
          </w:p>
        </w:tc>
        <w:tc>
          <w:tcPr>
            <w:tcW w:w="2340" w:type="dxa"/>
          </w:tcPr>
          <w:p w14:paraId="182FA055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Appear in random places, detect when player taps it</w:t>
            </w:r>
          </w:p>
        </w:tc>
        <w:tc>
          <w:tcPr>
            <w:tcW w:w="2358" w:type="dxa"/>
          </w:tcPr>
          <w:p w14:paraId="76268DE1" w14:textId="77777777" w:rsidR="00353998" w:rsidRPr="00B83145" w:rsidRDefault="00353998" w:rsidP="00353998">
            <w:pPr>
              <w:pStyle w:val="ActivityBody"/>
              <w:ind w:left="0"/>
              <w:rPr>
                <w:rFonts w:ascii="Georgia" w:hAnsi="Georgia" w:cs="Arial"/>
              </w:rPr>
            </w:pPr>
          </w:p>
        </w:tc>
      </w:tr>
      <w:tr w:rsidR="002F4B94" w:rsidRPr="00B83145" w14:paraId="371C238E" w14:textId="77777777" w:rsidTr="00CD4383">
        <w:tc>
          <w:tcPr>
            <w:tcW w:w="1890" w:type="dxa"/>
          </w:tcPr>
          <w:p w14:paraId="56806D01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Label</w:t>
            </w:r>
          </w:p>
        </w:tc>
        <w:tc>
          <w:tcPr>
            <w:tcW w:w="1710" w:type="dxa"/>
          </w:tcPr>
          <w:p w14:paraId="17E2AE8F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User Interface</w:t>
            </w:r>
          </w:p>
        </w:tc>
        <w:tc>
          <w:tcPr>
            <w:tcW w:w="2340" w:type="dxa"/>
          </w:tcPr>
          <w:p w14:paraId="6E4F6CB4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Display score</w:t>
            </w:r>
          </w:p>
        </w:tc>
        <w:tc>
          <w:tcPr>
            <w:tcW w:w="2358" w:type="dxa"/>
          </w:tcPr>
          <w:p w14:paraId="780A1D8A" w14:textId="77777777" w:rsidR="002F4B94" w:rsidRPr="00B83145" w:rsidRDefault="00CD4383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Text = “Score: 0”</w:t>
            </w:r>
          </w:p>
        </w:tc>
      </w:tr>
      <w:tr w:rsidR="002F4B94" w:rsidRPr="00B83145" w14:paraId="6ABE2FB0" w14:textId="77777777" w:rsidTr="00CD4383">
        <w:tc>
          <w:tcPr>
            <w:tcW w:w="1890" w:type="dxa"/>
          </w:tcPr>
          <w:p w14:paraId="4D8CD221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Button</w:t>
            </w:r>
          </w:p>
        </w:tc>
        <w:tc>
          <w:tcPr>
            <w:tcW w:w="1710" w:type="dxa"/>
          </w:tcPr>
          <w:p w14:paraId="2E662A22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User Interface</w:t>
            </w:r>
          </w:p>
        </w:tc>
        <w:tc>
          <w:tcPr>
            <w:tcW w:w="2340" w:type="dxa"/>
          </w:tcPr>
          <w:p w14:paraId="206B34A4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Reset game</w:t>
            </w:r>
          </w:p>
        </w:tc>
        <w:tc>
          <w:tcPr>
            <w:tcW w:w="2358" w:type="dxa"/>
          </w:tcPr>
          <w:p w14:paraId="4BCF4CB2" w14:textId="77777777" w:rsidR="002F4B94" w:rsidRPr="00B83145" w:rsidRDefault="00CD4383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Text = “Reset”</w:t>
            </w:r>
          </w:p>
        </w:tc>
      </w:tr>
      <w:tr w:rsidR="002F4B94" w:rsidRPr="00B83145" w14:paraId="6BB6522D" w14:textId="77777777" w:rsidTr="00CD4383">
        <w:tc>
          <w:tcPr>
            <w:tcW w:w="1890" w:type="dxa"/>
          </w:tcPr>
          <w:p w14:paraId="1D3869C7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Clock</w:t>
            </w:r>
          </w:p>
        </w:tc>
        <w:tc>
          <w:tcPr>
            <w:tcW w:w="1710" w:type="dxa"/>
          </w:tcPr>
          <w:p w14:paraId="183EADEB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Sensors</w:t>
            </w:r>
          </w:p>
        </w:tc>
        <w:tc>
          <w:tcPr>
            <w:tcW w:w="2340" w:type="dxa"/>
          </w:tcPr>
          <w:p w14:paraId="37A2D3CF" w14:textId="77777777" w:rsidR="002F4B94" w:rsidRPr="00B83145" w:rsidRDefault="002F4B94" w:rsidP="007D5D91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Fire at regular intervals to drive sprite movement; game timer.</w:t>
            </w:r>
          </w:p>
        </w:tc>
        <w:tc>
          <w:tcPr>
            <w:tcW w:w="2358" w:type="dxa"/>
          </w:tcPr>
          <w:p w14:paraId="7CA471F4" w14:textId="77777777" w:rsidR="00AB6FAD" w:rsidRPr="00B83145" w:rsidRDefault="007636A6" w:rsidP="008E3A7A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Interval = 500</w:t>
            </w:r>
          </w:p>
          <w:p w14:paraId="4BB4A1F7" w14:textId="7CF3BDD2" w:rsidR="002F4B94" w:rsidRPr="00B83145" w:rsidRDefault="007636A6" w:rsidP="008E3A7A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  <w:sz w:val="20"/>
                <w:szCs w:val="20"/>
              </w:rPr>
              <w:t xml:space="preserve">(milliseconds </w:t>
            </w:r>
            <w:r w:rsidR="008E3A7A" w:rsidRPr="00B83145">
              <w:rPr>
                <w:rFonts w:ascii="Georgia" w:hAnsi="Georgia" w:cs="Arial"/>
                <w:sz w:val="20"/>
                <w:szCs w:val="20"/>
              </w:rPr>
              <w:t xml:space="preserve">between </w:t>
            </w:r>
            <w:r w:rsidRPr="00B83145">
              <w:rPr>
                <w:rFonts w:ascii="Georgia" w:hAnsi="Georgia" w:cs="Arial"/>
                <w:sz w:val="20"/>
                <w:szCs w:val="20"/>
              </w:rPr>
              <w:t xml:space="preserve">timer </w:t>
            </w:r>
            <w:r w:rsidR="008E3A7A" w:rsidRPr="00B83145">
              <w:rPr>
                <w:rFonts w:ascii="Georgia" w:hAnsi="Georgia" w:cs="Arial"/>
                <w:sz w:val="20"/>
                <w:szCs w:val="20"/>
              </w:rPr>
              <w:t>events</w:t>
            </w:r>
            <w:r w:rsidRPr="00B83145">
              <w:rPr>
                <w:rFonts w:ascii="Georgia" w:hAnsi="Georgia" w:cs="Arial"/>
                <w:sz w:val="20"/>
                <w:szCs w:val="20"/>
              </w:rPr>
              <w:t>)</w:t>
            </w:r>
          </w:p>
        </w:tc>
      </w:tr>
    </w:tbl>
    <w:p w14:paraId="4C7B7332" w14:textId="77777777" w:rsidR="00B828DC" w:rsidRPr="00B83145" w:rsidRDefault="00B828DC" w:rsidP="00F75609">
      <w:pPr>
        <w:pStyle w:val="ActivityBody"/>
        <w:ind w:left="0"/>
        <w:rPr>
          <w:rFonts w:ascii="Georgia" w:hAnsi="Georgia" w:cs="Arial"/>
        </w:rPr>
      </w:pPr>
    </w:p>
    <w:p w14:paraId="36FF1FE7" w14:textId="77777777" w:rsidR="00B828DC" w:rsidRPr="00B83145" w:rsidRDefault="00B828DC" w:rsidP="00B828DC">
      <w:pPr>
        <w:pStyle w:val="ActivityBody"/>
        <w:ind w:left="720"/>
        <w:rPr>
          <w:rFonts w:ascii="Georgia" w:hAnsi="Georgia" w:cs="Arial"/>
        </w:rPr>
      </w:pPr>
    </w:p>
    <w:p w14:paraId="7477B97B" w14:textId="77777777" w:rsidR="00E63745" w:rsidRPr="00B83145" w:rsidRDefault="00E67206" w:rsidP="00E67206">
      <w:pPr>
        <w:pStyle w:val="ActivityBody"/>
        <w:numPr>
          <w:ilvl w:val="0"/>
          <w:numId w:val="20"/>
        </w:numPr>
        <w:jc w:val="both"/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Set </w:t>
      </w:r>
      <w:r w:rsidR="00E63745" w:rsidRPr="00B83145">
        <w:rPr>
          <w:rFonts w:ascii="Georgia" w:hAnsi="Georgia" w:cs="Arial"/>
        </w:rPr>
        <w:t xml:space="preserve">the initial </w:t>
      </w:r>
      <w:r w:rsidR="00E63745" w:rsidRPr="00B83145">
        <w:rPr>
          <w:rFonts w:ascii="Georgia" w:hAnsi="Georgia" w:cs="Arial"/>
          <w:b/>
          <w:u w:val="single"/>
        </w:rPr>
        <w:t>properties</w:t>
      </w:r>
      <w:r w:rsidR="00E63745" w:rsidRPr="00B83145">
        <w:rPr>
          <w:rFonts w:ascii="Georgia" w:hAnsi="Georgia" w:cs="Arial"/>
        </w:rPr>
        <w:t xml:space="preserve"> of the components. </w:t>
      </w:r>
    </w:p>
    <w:p w14:paraId="30139859" w14:textId="77777777" w:rsidR="00E67206" w:rsidRPr="00B83145" w:rsidRDefault="00E67206" w:rsidP="00E67206">
      <w:pPr>
        <w:pStyle w:val="ActivityBody"/>
        <w:ind w:left="1440"/>
        <w:rPr>
          <w:rFonts w:ascii="Georgia" w:hAnsi="Georgia" w:cs="Arial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062"/>
        <w:gridCol w:w="2552"/>
        <w:gridCol w:w="2522"/>
      </w:tblGrid>
      <w:tr w:rsidR="00E63745" w:rsidRPr="00B83145" w14:paraId="03B8317A" w14:textId="77777777" w:rsidTr="00FE5BFC">
        <w:tc>
          <w:tcPr>
            <w:tcW w:w="3062" w:type="dxa"/>
          </w:tcPr>
          <w:p w14:paraId="7AC86120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  <w:b/>
              </w:rPr>
            </w:pPr>
            <w:r w:rsidRPr="00B83145">
              <w:rPr>
                <w:rFonts w:ascii="Georgia" w:hAnsi="Georgia" w:cs="Arial"/>
                <w:b/>
              </w:rPr>
              <w:t>Component Name</w:t>
            </w:r>
          </w:p>
        </w:tc>
        <w:tc>
          <w:tcPr>
            <w:tcW w:w="2552" w:type="dxa"/>
          </w:tcPr>
          <w:p w14:paraId="7442FDCF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  <w:b/>
              </w:rPr>
            </w:pPr>
            <w:r w:rsidRPr="00B83145">
              <w:rPr>
                <w:rFonts w:ascii="Georgia" w:hAnsi="Georgia" w:cs="Arial"/>
                <w:b/>
              </w:rPr>
              <w:t>Property</w:t>
            </w:r>
          </w:p>
        </w:tc>
        <w:tc>
          <w:tcPr>
            <w:tcW w:w="2522" w:type="dxa"/>
          </w:tcPr>
          <w:p w14:paraId="490FF1B3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  <w:b/>
              </w:rPr>
            </w:pPr>
            <w:r w:rsidRPr="00B83145">
              <w:rPr>
                <w:rFonts w:ascii="Georgia" w:hAnsi="Georgia" w:cs="Arial"/>
                <w:b/>
              </w:rPr>
              <w:t>Value</w:t>
            </w:r>
          </w:p>
        </w:tc>
      </w:tr>
      <w:tr w:rsidR="00E63745" w:rsidRPr="00B83145" w14:paraId="5719DD7F" w14:textId="77777777" w:rsidTr="00FE5BFC">
        <w:tc>
          <w:tcPr>
            <w:tcW w:w="3062" w:type="dxa"/>
          </w:tcPr>
          <w:p w14:paraId="4C4ED9CE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Canvas1</w:t>
            </w:r>
          </w:p>
        </w:tc>
        <w:tc>
          <w:tcPr>
            <w:tcW w:w="2552" w:type="dxa"/>
          </w:tcPr>
          <w:p w14:paraId="08068E6E" w14:textId="77777777" w:rsidR="00E63745" w:rsidRPr="00B83145" w:rsidRDefault="00E63745" w:rsidP="00E63745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width</w:t>
            </w:r>
          </w:p>
          <w:p w14:paraId="7E92B639" w14:textId="77777777" w:rsidR="00E63745" w:rsidRPr="00B83145" w:rsidRDefault="00E63745" w:rsidP="00E63745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height</w:t>
            </w:r>
          </w:p>
        </w:tc>
        <w:tc>
          <w:tcPr>
            <w:tcW w:w="2522" w:type="dxa"/>
          </w:tcPr>
          <w:p w14:paraId="5D65A59C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Fill Parent</w:t>
            </w:r>
          </w:p>
          <w:p w14:paraId="1F8F4A15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300 pixels</w:t>
            </w:r>
          </w:p>
        </w:tc>
      </w:tr>
      <w:tr w:rsidR="00E63745" w:rsidRPr="00B83145" w14:paraId="71E0131B" w14:textId="77777777" w:rsidTr="00FE5BFC">
        <w:tc>
          <w:tcPr>
            <w:tcW w:w="3062" w:type="dxa"/>
          </w:tcPr>
          <w:p w14:paraId="1653311F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Label1</w:t>
            </w:r>
          </w:p>
        </w:tc>
        <w:tc>
          <w:tcPr>
            <w:tcW w:w="2552" w:type="dxa"/>
          </w:tcPr>
          <w:p w14:paraId="10903FE4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Text</w:t>
            </w:r>
          </w:p>
        </w:tc>
        <w:tc>
          <w:tcPr>
            <w:tcW w:w="2522" w:type="dxa"/>
          </w:tcPr>
          <w:p w14:paraId="08EFC833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Score = 0</w:t>
            </w:r>
          </w:p>
        </w:tc>
      </w:tr>
      <w:tr w:rsidR="00E63745" w:rsidRPr="00B83145" w14:paraId="5951A77F" w14:textId="77777777" w:rsidTr="00FE5BFC">
        <w:tc>
          <w:tcPr>
            <w:tcW w:w="3062" w:type="dxa"/>
          </w:tcPr>
          <w:p w14:paraId="3C49F70F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Button1</w:t>
            </w:r>
          </w:p>
        </w:tc>
        <w:tc>
          <w:tcPr>
            <w:tcW w:w="2552" w:type="dxa"/>
          </w:tcPr>
          <w:p w14:paraId="7C97C4DA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Text</w:t>
            </w:r>
          </w:p>
        </w:tc>
        <w:tc>
          <w:tcPr>
            <w:tcW w:w="2522" w:type="dxa"/>
          </w:tcPr>
          <w:p w14:paraId="6567C732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Reset</w:t>
            </w:r>
          </w:p>
        </w:tc>
      </w:tr>
      <w:tr w:rsidR="00E63745" w:rsidRPr="00B83145" w14:paraId="6AE243A7" w14:textId="77777777" w:rsidTr="00FE5BFC">
        <w:tc>
          <w:tcPr>
            <w:tcW w:w="3062" w:type="dxa"/>
          </w:tcPr>
          <w:p w14:paraId="2C93A747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Clock1</w:t>
            </w:r>
          </w:p>
        </w:tc>
        <w:tc>
          <w:tcPr>
            <w:tcW w:w="2552" w:type="dxa"/>
          </w:tcPr>
          <w:p w14:paraId="3785171A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Interval</w:t>
            </w:r>
          </w:p>
        </w:tc>
        <w:tc>
          <w:tcPr>
            <w:tcW w:w="2522" w:type="dxa"/>
          </w:tcPr>
          <w:p w14:paraId="07D3FECA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500 milliseconds</w:t>
            </w:r>
          </w:p>
        </w:tc>
      </w:tr>
      <w:tr w:rsidR="00E63745" w:rsidRPr="00B83145" w14:paraId="5896CFB4" w14:textId="77777777" w:rsidTr="00FE5BFC">
        <w:tc>
          <w:tcPr>
            <w:tcW w:w="3062" w:type="dxa"/>
          </w:tcPr>
          <w:p w14:paraId="054A4752" w14:textId="77777777" w:rsidR="00E63745" w:rsidRPr="00B83145" w:rsidRDefault="00E67206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ImageSprite1</w:t>
            </w:r>
          </w:p>
        </w:tc>
        <w:tc>
          <w:tcPr>
            <w:tcW w:w="2552" w:type="dxa"/>
          </w:tcPr>
          <w:p w14:paraId="0D9ECCC4" w14:textId="77777777" w:rsidR="00E63745" w:rsidRPr="00B83145" w:rsidRDefault="00E67206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Image</w:t>
            </w:r>
          </w:p>
        </w:tc>
        <w:tc>
          <w:tcPr>
            <w:tcW w:w="2522" w:type="dxa"/>
          </w:tcPr>
          <w:p w14:paraId="2022229E" w14:textId="77777777" w:rsidR="00E63745" w:rsidRPr="00B83145" w:rsidRDefault="00E67206" w:rsidP="00E67206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Set the image source file to the sprite you created in the last activity. Adjust width and height properties to make the image an appropriate size.</w:t>
            </w:r>
          </w:p>
        </w:tc>
      </w:tr>
      <w:tr w:rsidR="00E67206" w:rsidRPr="00B83145" w14:paraId="173CE028" w14:textId="77777777" w:rsidTr="00FE5BFC">
        <w:tc>
          <w:tcPr>
            <w:tcW w:w="3062" w:type="dxa"/>
          </w:tcPr>
          <w:p w14:paraId="2CAB1119" w14:textId="77777777" w:rsidR="00E67206" w:rsidRPr="00B83145" w:rsidRDefault="00E67206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ImageSprite1</w:t>
            </w:r>
          </w:p>
        </w:tc>
        <w:tc>
          <w:tcPr>
            <w:tcW w:w="2552" w:type="dxa"/>
          </w:tcPr>
          <w:p w14:paraId="39BBA45B" w14:textId="77777777" w:rsidR="00E67206" w:rsidRPr="00B83145" w:rsidRDefault="00E67206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Height</w:t>
            </w:r>
          </w:p>
        </w:tc>
        <w:tc>
          <w:tcPr>
            <w:tcW w:w="2522" w:type="dxa"/>
          </w:tcPr>
          <w:p w14:paraId="6E9CFA57" w14:textId="77777777" w:rsidR="00E67206" w:rsidRPr="00B83145" w:rsidRDefault="00E67206" w:rsidP="00E67206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50 to 75 pixels (choose appropriate size for your image)</w:t>
            </w:r>
          </w:p>
        </w:tc>
      </w:tr>
      <w:tr w:rsidR="00E67206" w:rsidRPr="00B83145" w14:paraId="6291274C" w14:textId="77777777" w:rsidTr="00FE5BFC">
        <w:tc>
          <w:tcPr>
            <w:tcW w:w="3062" w:type="dxa"/>
          </w:tcPr>
          <w:p w14:paraId="15701E73" w14:textId="77777777" w:rsidR="00E67206" w:rsidRPr="00B83145" w:rsidRDefault="00E67206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ImageSprite1</w:t>
            </w:r>
          </w:p>
        </w:tc>
        <w:tc>
          <w:tcPr>
            <w:tcW w:w="2552" w:type="dxa"/>
          </w:tcPr>
          <w:p w14:paraId="094CD2EF" w14:textId="77777777" w:rsidR="00E67206" w:rsidRPr="00B83145" w:rsidRDefault="00E67206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Width</w:t>
            </w:r>
          </w:p>
        </w:tc>
        <w:tc>
          <w:tcPr>
            <w:tcW w:w="2522" w:type="dxa"/>
          </w:tcPr>
          <w:p w14:paraId="6344D44B" w14:textId="77777777" w:rsidR="00E67206" w:rsidRPr="00B83145" w:rsidRDefault="00E67206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50 to 75 pixels (choose appropriate size for your image)</w:t>
            </w:r>
          </w:p>
        </w:tc>
      </w:tr>
    </w:tbl>
    <w:p w14:paraId="759D7795" w14:textId="77777777" w:rsidR="00441466" w:rsidRPr="00B83145" w:rsidRDefault="00441466" w:rsidP="00441466">
      <w:pPr>
        <w:pStyle w:val="ActivityBody"/>
        <w:rPr>
          <w:rFonts w:ascii="Georgia" w:hAnsi="Georgia" w:cs="Arial"/>
        </w:rPr>
      </w:pPr>
    </w:p>
    <w:p w14:paraId="35017B54" w14:textId="77777777" w:rsidR="00441466" w:rsidRPr="00B83145" w:rsidRDefault="00441466" w:rsidP="00441466">
      <w:pPr>
        <w:pStyle w:val="ActivityBody"/>
        <w:rPr>
          <w:rFonts w:ascii="Georgia" w:hAnsi="Georgia" w:cs="Arial"/>
        </w:rPr>
      </w:pPr>
    </w:p>
    <w:p w14:paraId="14E50415" w14:textId="77777777" w:rsidR="00E63745" w:rsidRPr="00B83145" w:rsidRDefault="00E63745" w:rsidP="00E63745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Rename each component so that the name describes the component's purpose. You might use the following names.</w:t>
      </w:r>
    </w:p>
    <w:p w14:paraId="30DA66CE" w14:textId="77777777" w:rsidR="00E63745" w:rsidRPr="00B83145" w:rsidRDefault="00E63745" w:rsidP="00E63745">
      <w:pPr>
        <w:pStyle w:val="ActivityBody"/>
        <w:ind w:left="1440"/>
        <w:rPr>
          <w:rFonts w:ascii="Georgia" w:hAnsi="Georgia" w:cs="Arial"/>
        </w:rPr>
      </w:pPr>
    </w:p>
    <w:tbl>
      <w:tblPr>
        <w:tblStyle w:val="TableGrid"/>
        <w:tblW w:w="0" w:type="auto"/>
        <w:tblInd w:w="2628" w:type="dxa"/>
        <w:tblLook w:val="04A0" w:firstRow="1" w:lastRow="0" w:firstColumn="1" w:lastColumn="0" w:noHBand="0" w:noVBand="1"/>
      </w:tblPr>
      <w:tblGrid>
        <w:gridCol w:w="2746"/>
        <w:gridCol w:w="2962"/>
      </w:tblGrid>
      <w:tr w:rsidR="00E63745" w:rsidRPr="00B83145" w14:paraId="132E4AAE" w14:textId="77777777" w:rsidTr="00FE5BFC">
        <w:tc>
          <w:tcPr>
            <w:tcW w:w="2746" w:type="dxa"/>
          </w:tcPr>
          <w:p w14:paraId="45A6CA1F" w14:textId="77777777" w:rsidR="00E63745" w:rsidRPr="00B83145" w:rsidRDefault="00E63745" w:rsidP="00FE5BFC">
            <w:pPr>
              <w:pStyle w:val="ActivityBody"/>
              <w:ind w:left="0"/>
              <w:jc w:val="center"/>
              <w:rPr>
                <w:rFonts w:ascii="Georgia" w:hAnsi="Georgia" w:cs="Arial"/>
                <w:b/>
              </w:rPr>
            </w:pPr>
            <w:r w:rsidRPr="00B83145">
              <w:rPr>
                <w:rFonts w:ascii="Georgia" w:hAnsi="Georgia" w:cs="Arial"/>
                <w:b/>
              </w:rPr>
              <w:t>Component</w:t>
            </w:r>
          </w:p>
        </w:tc>
        <w:tc>
          <w:tcPr>
            <w:tcW w:w="2962" w:type="dxa"/>
          </w:tcPr>
          <w:p w14:paraId="2AA4E692" w14:textId="77777777" w:rsidR="00E63745" w:rsidRPr="00B83145" w:rsidRDefault="00E63745" w:rsidP="00FE5BFC">
            <w:pPr>
              <w:pStyle w:val="ActivityBody"/>
              <w:ind w:left="0"/>
              <w:jc w:val="center"/>
              <w:rPr>
                <w:rFonts w:ascii="Georgia" w:hAnsi="Georgia" w:cs="Arial"/>
                <w:b/>
              </w:rPr>
            </w:pPr>
            <w:r w:rsidRPr="00B83145">
              <w:rPr>
                <w:rFonts w:ascii="Georgia" w:hAnsi="Georgia" w:cs="Arial"/>
                <w:b/>
              </w:rPr>
              <w:t>Name</w:t>
            </w:r>
          </w:p>
        </w:tc>
      </w:tr>
      <w:tr w:rsidR="00E63745" w:rsidRPr="00B83145" w14:paraId="4B9EF4F0" w14:textId="77777777" w:rsidTr="00FE5BFC">
        <w:tc>
          <w:tcPr>
            <w:tcW w:w="2746" w:type="dxa"/>
          </w:tcPr>
          <w:p w14:paraId="71F3AE4E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Button1</w:t>
            </w:r>
          </w:p>
        </w:tc>
        <w:tc>
          <w:tcPr>
            <w:tcW w:w="2962" w:type="dxa"/>
          </w:tcPr>
          <w:p w14:paraId="2C72CFE9" w14:textId="77777777" w:rsidR="00E63745" w:rsidRPr="00B83145" w:rsidRDefault="00E63745" w:rsidP="00E63745">
            <w:pPr>
              <w:pStyle w:val="ActivityBody"/>
              <w:ind w:left="0"/>
              <w:rPr>
                <w:rFonts w:ascii="Georgia" w:hAnsi="Georgia" w:cs="Arial"/>
                <w:sz w:val="22"/>
                <w:szCs w:val="22"/>
              </w:rPr>
            </w:pPr>
            <w:proofErr w:type="spellStart"/>
            <w:r w:rsidRPr="00B83145">
              <w:rPr>
                <w:rFonts w:ascii="Georgia" w:hAnsi="Georgia" w:cs="Arial"/>
                <w:sz w:val="22"/>
                <w:szCs w:val="22"/>
              </w:rPr>
              <w:t>ButtonReset</w:t>
            </w:r>
            <w:proofErr w:type="spellEnd"/>
          </w:p>
        </w:tc>
      </w:tr>
      <w:tr w:rsidR="00E63745" w:rsidRPr="00B83145" w14:paraId="5CB24A20" w14:textId="77777777" w:rsidTr="00FE5BFC">
        <w:tc>
          <w:tcPr>
            <w:tcW w:w="2746" w:type="dxa"/>
          </w:tcPr>
          <w:p w14:paraId="2C27661E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Label1</w:t>
            </w:r>
          </w:p>
        </w:tc>
        <w:tc>
          <w:tcPr>
            <w:tcW w:w="2962" w:type="dxa"/>
          </w:tcPr>
          <w:p w14:paraId="7E8558F2" w14:textId="77777777" w:rsidR="00E63745" w:rsidRPr="00B83145" w:rsidRDefault="00E63745" w:rsidP="00E63745">
            <w:pPr>
              <w:pStyle w:val="ActivityBody"/>
              <w:ind w:left="0"/>
              <w:rPr>
                <w:rFonts w:ascii="Georgia" w:hAnsi="Georgia" w:cs="Arial"/>
                <w:sz w:val="22"/>
                <w:szCs w:val="22"/>
              </w:rPr>
            </w:pPr>
            <w:proofErr w:type="spellStart"/>
            <w:r w:rsidRPr="00B83145">
              <w:rPr>
                <w:rFonts w:ascii="Georgia" w:hAnsi="Georgia" w:cs="Arial"/>
                <w:sz w:val="22"/>
                <w:szCs w:val="22"/>
              </w:rPr>
              <w:t>LabelScore</w:t>
            </w:r>
            <w:proofErr w:type="spellEnd"/>
          </w:p>
        </w:tc>
      </w:tr>
      <w:tr w:rsidR="00E63745" w:rsidRPr="00B83145" w14:paraId="1EA541E3" w14:textId="77777777" w:rsidTr="00FE5BFC">
        <w:tc>
          <w:tcPr>
            <w:tcW w:w="2746" w:type="dxa"/>
          </w:tcPr>
          <w:p w14:paraId="3ED2A489" w14:textId="77777777" w:rsidR="00E63745" w:rsidRPr="00B83145" w:rsidRDefault="00E63745" w:rsidP="00FE5BFC">
            <w:pPr>
              <w:pStyle w:val="ActivityBody"/>
              <w:ind w:left="0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ImageSprite1</w:t>
            </w:r>
          </w:p>
        </w:tc>
        <w:tc>
          <w:tcPr>
            <w:tcW w:w="2962" w:type="dxa"/>
          </w:tcPr>
          <w:p w14:paraId="31FEFFBA" w14:textId="77777777" w:rsidR="00E63745" w:rsidRPr="00B83145" w:rsidRDefault="00864477" w:rsidP="00FE5BFC">
            <w:pPr>
              <w:pStyle w:val="ActivityBody"/>
              <w:ind w:left="0"/>
              <w:rPr>
                <w:rFonts w:ascii="Georgia" w:hAnsi="Georgia" w:cs="Arial"/>
                <w:sz w:val="22"/>
                <w:szCs w:val="22"/>
              </w:rPr>
            </w:pPr>
            <w:proofErr w:type="spellStart"/>
            <w:r w:rsidRPr="00B83145">
              <w:rPr>
                <w:rFonts w:ascii="Georgia" w:hAnsi="Georgia" w:cs="Arial"/>
                <w:sz w:val="22"/>
                <w:szCs w:val="22"/>
              </w:rPr>
              <w:t>Sprite</w:t>
            </w:r>
            <w:r w:rsidR="00E63745" w:rsidRPr="00B83145">
              <w:rPr>
                <w:rFonts w:ascii="Georgia" w:hAnsi="Georgia" w:cs="Arial"/>
                <w:sz w:val="22"/>
                <w:szCs w:val="22"/>
              </w:rPr>
              <w:t>Panda</w:t>
            </w:r>
            <w:proofErr w:type="spellEnd"/>
          </w:p>
        </w:tc>
      </w:tr>
    </w:tbl>
    <w:p w14:paraId="44DD6799" w14:textId="2DC6217E" w:rsidR="00383D98" w:rsidRPr="00B83145" w:rsidRDefault="00383D98" w:rsidP="00E63745">
      <w:pPr>
        <w:pStyle w:val="ActivityBody"/>
        <w:ind w:left="1440"/>
        <w:rPr>
          <w:rFonts w:ascii="Georgia" w:hAnsi="Georgia" w:cs="Arial"/>
        </w:rPr>
      </w:pPr>
    </w:p>
    <w:p w14:paraId="7CDC3304" w14:textId="24FFB086" w:rsidR="00046BE1" w:rsidRPr="00B83145" w:rsidRDefault="00B828DC" w:rsidP="00046BE1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Switch to the </w:t>
      </w:r>
      <w:r w:rsidRPr="00B83145">
        <w:rPr>
          <w:rFonts w:ascii="Georgia" w:hAnsi="Georgia" w:cs="Arial"/>
          <w:b/>
        </w:rPr>
        <w:t>Blocks view</w:t>
      </w:r>
      <w:r w:rsidRPr="00B83145">
        <w:rPr>
          <w:rFonts w:ascii="Georgia" w:hAnsi="Georgia" w:cs="Arial"/>
        </w:rPr>
        <w:t xml:space="preserve"> by clicking the Blocks but</w:t>
      </w:r>
      <w:r w:rsidR="00265F99" w:rsidRPr="00B83145">
        <w:rPr>
          <w:rFonts w:ascii="Georgia" w:hAnsi="Georgia" w:cs="Arial"/>
        </w:rPr>
        <w:t>ton in the upper</w:t>
      </w:r>
      <w:r w:rsidR="00AB6FAD" w:rsidRPr="00B83145">
        <w:rPr>
          <w:rFonts w:ascii="Georgia" w:hAnsi="Georgia" w:cs="Arial"/>
        </w:rPr>
        <w:t>-</w:t>
      </w:r>
      <w:r w:rsidR="00265F99" w:rsidRPr="00B83145">
        <w:rPr>
          <w:rFonts w:ascii="Georgia" w:hAnsi="Georgia" w:cs="Arial"/>
        </w:rPr>
        <w:t>right corner to begin programming the behavior of the app.</w:t>
      </w:r>
      <w:r w:rsidR="00F42F0E" w:rsidRPr="00B83145">
        <w:rPr>
          <w:rFonts w:ascii="Georgia" w:hAnsi="Georgia" w:cs="Arial"/>
        </w:rPr>
        <w:br/>
      </w:r>
    </w:p>
    <w:p w14:paraId="06BECCDA" w14:textId="0ABABA8F" w:rsidR="00F42F0E" w:rsidRPr="00B83145" w:rsidRDefault="00FD5E03" w:rsidP="00F42F0E">
      <w:pPr>
        <w:pStyle w:val="ActivityBody"/>
        <w:numPr>
          <w:ilvl w:val="0"/>
          <w:numId w:val="20"/>
        </w:numPr>
        <w:rPr>
          <w:rFonts w:ascii="Georgia" w:hAnsi="Georgia" w:cs="Arial"/>
          <w:b/>
        </w:rPr>
      </w:pPr>
      <w:r w:rsidRPr="00FD5E03">
        <w:rPr>
          <w:rFonts w:ascii="Georgia" w:hAnsi="Georgia" w:cs="Arial"/>
        </w:rPr>
        <w:t>How should the app behave? The most basic functionality is that the sprite should move around the screen.</w:t>
      </w:r>
      <w:r>
        <w:rPr>
          <w:rFonts w:ascii="Georgia" w:hAnsi="Georgia" w:cs="Arial"/>
          <w:b/>
        </w:rPr>
        <w:t xml:space="preserve"> </w:t>
      </w:r>
      <w:r w:rsidR="00F62112" w:rsidRPr="00F62112">
        <w:rPr>
          <w:rFonts w:ascii="Georgia" w:hAnsi="Georgia" w:cs="Arial"/>
        </w:rPr>
        <w:t>This can be stated as</w:t>
      </w:r>
      <w:proofErr w:type="gramStart"/>
      <w:r w:rsidR="00F62112" w:rsidRPr="00F62112">
        <w:rPr>
          <w:rFonts w:ascii="Georgia" w:hAnsi="Georgia" w:cs="Arial"/>
        </w:rPr>
        <w:t>:</w:t>
      </w:r>
      <w:proofErr w:type="gramEnd"/>
      <w:r>
        <w:rPr>
          <w:rFonts w:ascii="Georgia" w:hAnsi="Georgia" w:cs="Arial"/>
          <w:b/>
        </w:rPr>
        <w:br/>
      </w:r>
      <w:r w:rsidR="00442721" w:rsidRPr="00B83145">
        <w:rPr>
          <w:rFonts w:ascii="Georgia" w:hAnsi="Georgia" w:cs="Arial"/>
          <w:b/>
        </w:rPr>
        <w:t xml:space="preserve">When the timer fires, change the sprite’s </w:t>
      </w:r>
      <w:r w:rsidR="00F62112">
        <w:rPr>
          <w:rFonts w:ascii="Georgia" w:hAnsi="Georgia" w:cs="Arial"/>
          <w:b/>
        </w:rPr>
        <w:t>position on the canvas to a new random location</w:t>
      </w:r>
      <w:r w:rsidR="00442721" w:rsidRPr="00B83145">
        <w:rPr>
          <w:rFonts w:ascii="Georgia" w:hAnsi="Georgia" w:cs="Arial"/>
          <w:b/>
        </w:rPr>
        <w:t>.</w:t>
      </w:r>
      <w:r w:rsidR="00F42F0E" w:rsidRPr="00B83145">
        <w:rPr>
          <w:rFonts w:ascii="Georgia" w:hAnsi="Georgia" w:cs="Arial"/>
          <w:b/>
        </w:rPr>
        <w:br/>
      </w:r>
    </w:p>
    <w:p w14:paraId="60C581DD" w14:textId="1EA0748A" w:rsidR="007E790F" w:rsidRPr="00B83145" w:rsidRDefault="004E1C92" w:rsidP="00046BE1">
      <w:pPr>
        <w:pStyle w:val="ActivityBody"/>
        <w:numPr>
          <w:ilvl w:val="1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  <w:shd w:val="clear" w:color="auto" w:fill="FFFFFF"/>
        </w:rPr>
        <w:t>There are several ways to</w:t>
      </w:r>
      <w:r w:rsidR="007E790F" w:rsidRPr="00B83145">
        <w:rPr>
          <w:rFonts w:ascii="Georgia" w:hAnsi="Georgia" w:cs="Arial"/>
          <w:shd w:val="clear" w:color="auto" w:fill="FFFFFF"/>
        </w:rPr>
        <w:t xml:space="preserve"> give </w:t>
      </w:r>
      <w:r w:rsidRPr="00B83145">
        <w:rPr>
          <w:rFonts w:ascii="Georgia" w:hAnsi="Georgia" w:cs="Arial"/>
          <w:shd w:val="clear" w:color="auto" w:fill="FFFFFF"/>
        </w:rPr>
        <w:t>a</w:t>
      </w:r>
      <w:r w:rsidR="007E790F" w:rsidRPr="00B83145">
        <w:rPr>
          <w:rFonts w:ascii="Georgia" w:hAnsi="Georgia" w:cs="Arial"/>
          <w:shd w:val="clear" w:color="auto" w:fill="FFFFFF"/>
        </w:rPr>
        <w:t xml:space="preserve"> spri</w:t>
      </w:r>
      <w:r w:rsidRPr="00B83145">
        <w:rPr>
          <w:rFonts w:ascii="Georgia" w:hAnsi="Georgia" w:cs="Arial"/>
          <w:shd w:val="clear" w:color="auto" w:fill="FFFFFF"/>
        </w:rPr>
        <w:t>te a new location on a canvas.</w:t>
      </w:r>
      <w:r w:rsidR="007E790F" w:rsidRPr="00B83145">
        <w:rPr>
          <w:rFonts w:ascii="Georgia" w:hAnsi="Georgia" w:cs="Arial"/>
          <w:shd w:val="clear" w:color="auto" w:fill="FFFFFF"/>
        </w:rPr>
        <w:t xml:space="preserve"> </w:t>
      </w:r>
      <w:r w:rsidRPr="00B83145">
        <w:rPr>
          <w:rFonts w:ascii="Georgia" w:hAnsi="Georgia" w:cs="Arial"/>
          <w:shd w:val="clear" w:color="auto" w:fill="FFFFFF"/>
        </w:rPr>
        <w:t>One method</w:t>
      </w:r>
      <w:r w:rsidR="007E790F" w:rsidRPr="00B83145">
        <w:rPr>
          <w:rFonts w:ascii="Georgia" w:hAnsi="Georgia" w:cs="Arial"/>
          <w:shd w:val="clear" w:color="auto" w:fill="FFFFFF"/>
        </w:rPr>
        <w:t xml:space="preserve"> is </w:t>
      </w:r>
      <w:r w:rsidRPr="00B83145">
        <w:rPr>
          <w:rFonts w:ascii="Georgia" w:hAnsi="Georgia" w:cs="Arial"/>
          <w:shd w:val="clear" w:color="auto" w:fill="FFFFFF"/>
        </w:rPr>
        <w:t>to assign a</w:t>
      </w:r>
      <w:r w:rsidR="007E790F" w:rsidRPr="00B83145">
        <w:rPr>
          <w:rFonts w:ascii="Georgia" w:hAnsi="Georgia" w:cs="Arial"/>
          <w:shd w:val="clear" w:color="auto" w:fill="FFFFFF"/>
        </w:rPr>
        <w:t xml:space="preserve"> new x,</w:t>
      </w:r>
      <w:r w:rsidR="00DC4EAC">
        <w:rPr>
          <w:rFonts w:ascii="Georgia" w:hAnsi="Georgia" w:cs="Arial"/>
          <w:shd w:val="clear" w:color="auto" w:fill="FFFFFF"/>
        </w:rPr>
        <w:t xml:space="preserve"> </w:t>
      </w:r>
      <w:r w:rsidR="007E790F" w:rsidRPr="00B83145">
        <w:rPr>
          <w:rFonts w:ascii="Georgia" w:hAnsi="Georgia" w:cs="Arial"/>
          <w:shd w:val="clear" w:color="auto" w:fill="FFFFFF"/>
        </w:rPr>
        <w:t xml:space="preserve">y position on the coordinate plane of the canvas. </w:t>
      </w:r>
      <w:r w:rsidR="00D70D88" w:rsidRPr="00B83145">
        <w:rPr>
          <w:rFonts w:ascii="Georgia" w:hAnsi="Georgia" w:cs="Arial"/>
          <w:shd w:val="clear" w:color="auto" w:fill="FFFFFF"/>
        </w:rPr>
        <w:t>This repositioning will happen</w:t>
      </w:r>
      <w:r w:rsidR="007E790F" w:rsidRPr="00B83145">
        <w:rPr>
          <w:rFonts w:ascii="Georgia" w:hAnsi="Georgia" w:cs="Arial"/>
          <w:shd w:val="clear" w:color="auto" w:fill="FFFFFF"/>
        </w:rPr>
        <w:t xml:space="preserve"> many times during the game so it is a good idea to modularize </w:t>
      </w:r>
      <w:r w:rsidRPr="00B83145">
        <w:rPr>
          <w:rFonts w:ascii="Georgia" w:hAnsi="Georgia" w:cs="Arial"/>
          <w:shd w:val="clear" w:color="auto" w:fill="FFFFFF"/>
        </w:rPr>
        <w:t>these steps</w:t>
      </w:r>
      <w:r w:rsidR="007E790F" w:rsidRPr="00B83145">
        <w:rPr>
          <w:rFonts w:ascii="Georgia" w:hAnsi="Georgia" w:cs="Arial"/>
          <w:shd w:val="clear" w:color="auto" w:fill="FFFFFF"/>
        </w:rPr>
        <w:t xml:space="preserve"> </w:t>
      </w:r>
      <w:r w:rsidR="00D70D88" w:rsidRPr="00B83145">
        <w:rPr>
          <w:rFonts w:ascii="Georgia" w:hAnsi="Georgia" w:cs="Arial"/>
          <w:shd w:val="clear" w:color="auto" w:fill="FFFFFF"/>
        </w:rPr>
        <w:t>by putting them</w:t>
      </w:r>
      <w:r w:rsidR="007E790F" w:rsidRPr="00B83145">
        <w:rPr>
          <w:rFonts w:ascii="Georgia" w:hAnsi="Georgia" w:cs="Arial"/>
          <w:shd w:val="clear" w:color="auto" w:fill="FFFFFF"/>
        </w:rPr>
        <w:t xml:space="preserve"> into a </w:t>
      </w:r>
      <w:r w:rsidR="007E790F" w:rsidRPr="00DC4EAC">
        <w:rPr>
          <w:rFonts w:ascii="Georgia" w:hAnsi="Georgia" w:cs="Arial"/>
          <w:b/>
          <w:shd w:val="clear" w:color="auto" w:fill="FFFFFF"/>
        </w:rPr>
        <w:t>procedure</w:t>
      </w:r>
      <w:r w:rsidR="007E790F" w:rsidRPr="00B83145">
        <w:rPr>
          <w:rFonts w:ascii="Georgia" w:hAnsi="Georgia" w:cs="Arial"/>
          <w:shd w:val="clear" w:color="auto" w:fill="FFFFFF"/>
        </w:rPr>
        <w:t>.</w:t>
      </w:r>
      <w:r w:rsidR="007E790F" w:rsidRPr="00B83145">
        <w:rPr>
          <w:rFonts w:ascii="Georgia" w:hAnsi="Georgia" w:cs="Arial"/>
          <w:shd w:val="clear" w:color="auto" w:fill="FFFFFF"/>
        </w:rPr>
        <w:br/>
      </w:r>
    </w:p>
    <w:p w14:paraId="1413DDBE" w14:textId="2406EA29" w:rsidR="00046BE1" w:rsidRPr="00B83145" w:rsidRDefault="00046BE1" w:rsidP="00046BE1">
      <w:pPr>
        <w:pStyle w:val="ActivityBody"/>
        <w:numPr>
          <w:ilvl w:val="1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  <w:shd w:val="clear" w:color="auto" w:fill="FFFFFF"/>
        </w:rPr>
        <w:t xml:space="preserve">A </w:t>
      </w:r>
      <w:r w:rsidRPr="00DC4EAC">
        <w:rPr>
          <w:rFonts w:ascii="Georgia" w:hAnsi="Georgia" w:cs="Arial"/>
          <w:shd w:val="clear" w:color="auto" w:fill="FFFFFF"/>
        </w:rPr>
        <w:t>procedure</w:t>
      </w:r>
      <w:r w:rsidRPr="00B83145">
        <w:rPr>
          <w:rFonts w:ascii="Georgia" w:hAnsi="Georgia" w:cs="Arial"/>
          <w:shd w:val="clear" w:color="auto" w:fill="FFFFFF"/>
        </w:rPr>
        <w:t xml:space="preserve"> is a block of code that is called by a single name. Defining a procedure allows you to repeat a sequence of steps by simply calling the name of the procedure. </w:t>
      </w:r>
      <w:r w:rsidR="006C1ADA" w:rsidRPr="00B83145">
        <w:rPr>
          <w:rFonts w:ascii="Georgia" w:hAnsi="Georgia" w:cs="Arial"/>
          <w:shd w:val="clear" w:color="auto" w:fill="FFFFFF"/>
        </w:rPr>
        <w:t xml:space="preserve">Drag out </w:t>
      </w:r>
      <w:proofErr w:type="gramStart"/>
      <w:r w:rsidR="006C1ADA" w:rsidRPr="00B83145">
        <w:rPr>
          <w:rFonts w:ascii="Georgia" w:hAnsi="Georgia" w:cs="Arial"/>
          <w:shd w:val="clear" w:color="auto" w:fill="FFFFFF"/>
        </w:rPr>
        <w:t xml:space="preserve">a </w:t>
      </w:r>
      <w:r w:rsidR="00DC4EAC"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to</w:t>
      </w:r>
      <w:proofErr w:type="gramEnd"/>
      <w:r w:rsidR="00DC4EAC"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 xml:space="preserve"> </w:t>
      </w:r>
      <w:r w:rsidR="006C1ADA"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procedure do</w:t>
      </w:r>
      <w:r w:rsidR="006C1ADA" w:rsidRPr="00B83145">
        <w:rPr>
          <w:rFonts w:ascii="Georgia" w:hAnsi="Georgia" w:cs="Arial"/>
          <w:shd w:val="clear" w:color="auto" w:fill="FFFFFF"/>
        </w:rPr>
        <w:t xml:space="preserve"> block from the Procedure drawer.</w:t>
      </w:r>
    </w:p>
    <w:p w14:paraId="592E8F6C" w14:textId="77777777" w:rsidR="006C1ADA" w:rsidRPr="00B83145" w:rsidRDefault="006C1ADA" w:rsidP="006C1ADA">
      <w:pPr>
        <w:pStyle w:val="ActivityBody"/>
        <w:ind w:left="1080"/>
        <w:jc w:val="center"/>
        <w:rPr>
          <w:rFonts w:ascii="Georgia" w:hAnsi="Georgia" w:cs="Arial"/>
        </w:rPr>
      </w:pPr>
      <w:r w:rsidRPr="00B83145">
        <w:rPr>
          <w:rFonts w:ascii="Georgia" w:hAnsi="Georgia" w:cs="Arial"/>
          <w:noProof/>
        </w:rPr>
        <w:drawing>
          <wp:inline distT="0" distB="0" distL="0" distR="0" wp14:anchorId="5BD276C3" wp14:editId="342306B5">
            <wp:extent cx="1447165" cy="723265"/>
            <wp:effectExtent l="0" t="0" r="635" b="635"/>
            <wp:docPr id="7" name="Picture 7" descr="http://appinventor.mit.edu/explore/sites/all/files/UserGuide/blocks/procedure/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appinventor.mit.edu/explore/sites/all/files/UserGuide/blocks/procedure/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1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146C" w14:textId="3851E77C" w:rsidR="00387842" w:rsidRPr="00B83145" w:rsidRDefault="00F42F0E" w:rsidP="00387842">
      <w:pPr>
        <w:numPr>
          <w:ilvl w:val="1"/>
          <w:numId w:val="20"/>
        </w:numPr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t>Give the procedure a meaningful name</w:t>
      </w:r>
      <w:r w:rsidR="006C1ADA" w:rsidRPr="00B83145">
        <w:rPr>
          <w:rFonts w:ascii="Georgia" w:hAnsi="Georgia" w:cs="Arial"/>
        </w:rPr>
        <w:t xml:space="preserve"> </w:t>
      </w:r>
      <w:r w:rsidR="00DC4EAC">
        <w:rPr>
          <w:rFonts w:ascii="Georgia" w:hAnsi="Georgia" w:cs="Arial"/>
        </w:rPr>
        <w:t xml:space="preserve">such as </w:t>
      </w:r>
      <w:proofErr w:type="spellStart"/>
      <w:r w:rsidR="00DC4EAC"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MoveSprite</w:t>
      </w:r>
      <w:proofErr w:type="spellEnd"/>
      <w:r w:rsidR="00DC4EAC">
        <w:rPr>
          <w:rFonts w:ascii="Georgia" w:hAnsi="Georgia" w:cs="Arial"/>
        </w:rPr>
        <w:t xml:space="preserve"> </w:t>
      </w:r>
      <w:r w:rsidR="006C1ADA" w:rsidRPr="00B83145">
        <w:rPr>
          <w:rFonts w:ascii="Georgia" w:hAnsi="Georgia" w:cs="Arial"/>
        </w:rPr>
        <w:t xml:space="preserve">and </w:t>
      </w:r>
      <w:r w:rsidR="00EA0478" w:rsidRPr="00B83145">
        <w:rPr>
          <w:rFonts w:ascii="Georgia" w:hAnsi="Georgia" w:cs="Arial"/>
        </w:rPr>
        <w:t>put the statements for the procedure</w:t>
      </w:r>
      <w:r w:rsidR="006C1ADA" w:rsidRPr="00B83145">
        <w:rPr>
          <w:rFonts w:ascii="Georgia" w:hAnsi="Georgia" w:cs="Arial"/>
        </w:rPr>
        <w:t xml:space="preserve"> </w:t>
      </w:r>
      <w:r w:rsidR="0066728B" w:rsidRPr="00B83145">
        <w:rPr>
          <w:rFonts w:ascii="Georgia" w:hAnsi="Georgia" w:cs="Arial"/>
        </w:rPr>
        <w:t xml:space="preserve">inside. </w:t>
      </w:r>
      <w:r w:rsidR="00D70D88" w:rsidRPr="00B83145">
        <w:rPr>
          <w:rFonts w:ascii="Georgia" w:hAnsi="Georgia" w:cs="Arial"/>
        </w:rPr>
        <w:t>The code</w:t>
      </w:r>
      <w:r w:rsidR="0066728B" w:rsidRPr="00B83145">
        <w:rPr>
          <w:rFonts w:ascii="Georgia" w:hAnsi="Georgia" w:cs="Arial"/>
        </w:rPr>
        <w:t xml:space="preserve"> should update the sprite’s</w:t>
      </w:r>
      <w:r w:rsidR="00EA0478" w:rsidRPr="00B83145">
        <w:rPr>
          <w:rFonts w:ascii="Georgia" w:hAnsi="Georgia" w:cs="Arial"/>
        </w:rPr>
        <w:t xml:space="preserve"> x position and </w:t>
      </w:r>
      <w:r w:rsidR="00A17224" w:rsidRPr="00B83145">
        <w:rPr>
          <w:rFonts w:ascii="Georgia" w:hAnsi="Georgia" w:cs="Arial"/>
        </w:rPr>
        <w:t>y position to a random number between the lowest and highest possible values for the x and y.</w:t>
      </w:r>
      <w:r w:rsidR="00D70D88" w:rsidRPr="00B83145">
        <w:rPr>
          <w:rFonts w:ascii="Georgia" w:hAnsi="Georgia" w:cs="Arial"/>
        </w:rPr>
        <w:t xml:space="preserve"> One possible solution is shown </w:t>
      </w:r>
      <w:r w:rsidR="003617B3" w:rsidRPr="00B83145">
        <w:rPr>
          <w:rFonts w:ascii="Georgia" w:hAnsi="Georgia" w:cs="Arial"/>
        </w:rPr>
        <w:t>in the following figure:</w:t>
      </w:r>
    </w:p>
    <w:p w14:paraId="5DB96C8B" w14:textId="77777777" w:rsidR="00A17224" w:rsidRPr="00B83145" w:rsidRDefault="00E57E89" w:rsidP="00DC4EAC">
      <w:pPr>
        <w:spacing w:line="293" w:lineRule="atLeast"/>
        <w:ind w:left="1440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  <w:noProof/>
        </w:rPr>
        <w:drawing>
          <wp:inline distT="0" distB="0" distL="0" distR="0" wp14:anchorId="3EC52EDD" wp14:editId="2D337A2C">
            <wp:extent cx="5279366" cy="85000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movespri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2595" cy="86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5ED42" w14:textId="77777777" w:rsidR="00D70D88" w:rsidRPr="00B83145" w:rsidRDefault="00D70D88" w:rsidP="00D70D88">
      <w:pPr>
        <w:spacing w:line="293" w:lineRule="atLeast"/>
        <w:ind w:left="1080"/>
        <w:textAlignment w:val="baseline"/>
        <w:rPr>
          <w:rFonts w:ascii="Georgia" w:hAnsi="Georgia" w:cs="Arial"/>
        </w:rPr>
      </w:pPr>
    </w:p>
    <w:p w14:paraId="05EBD1E0" w14:textId="77777777" w:rsidR="00EA0478" w:rsidRPr="00B83145" w:rsidRDefault="00516AD5" w:rsidP="00B74E14">
      <w:pPr>
        <w:numPr>
          <w:ilvl w:val="1"/>
          <w:numId w:val="20"/>
        </w:numPr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t>Consider w</w:t>
      </w:r>
      <w:r w:rsidR="0075416A" w:rsidRPr="00B83145">
        <w:rPr>
          <w:rFonts w:ascii="Georgia" w:hAnsi="Georgia" w:cs="Arial"/>
        </w:rPr>
        <w:t>hat would happen if you did not subtract the sprite</w:t>
      </w:r>
      <w:r w:rsidR="00387842" w:rsidRPr="00B83145">
        <w:rPr>
          <w:rFonts w:ascii="Georgia" w:hAnsi="Georgia" w:cs="Arial"/>
        </w:rPr>
        <w:t xml:space="preserve">’s width from the canvas </w:t>
      </w:r>
      <w:r w:rsidR="0075416A" w:rsidRPr="00B83145">
        <w:rPr>
          <w:rFonts w:ascii="Georgia" w:hAnsi="Georgia" w:cs="Arial"/>
        </w:rPr>
        <w:t>width</w:t>
      </w:r>
      <w:r w:rsidR="00D70D88" w:rsidRPr="00B83145">
        <w:rPr>
          <w:rFonts w:ascii="Georgia" w:hAnsi="Georgia" w:cs="Arial"/>
        </w:rPr>
        <w:t>,</w:t>
      </w:r>
      <w:r w:rsidR="0075416A" w:rsidRPr="00B83145">
        <w:rPr>
          <w:rFonts w:ascii="Georgia" w:hAnsi="Georgia" w:cs="Arial"/>
        </w:rPr>
        <w:t xml:space="preserve"> and the sprite</w:t>
      </w:r>
      <w:r w:rsidR="00387842" w:rsidRPr="00B83145">
        <w:rPr>
          <w:rFonts w:ascii="Georgia" w:hAnsi="Georgia" w:cs="Arial"/>
        </w:rPr>
        <w:t xml:space="preserve">’s height from the canvas </w:t>
      </w:r>
      <w:r w:rsidRPr="00B83145">
        <w:rPr>
          <w:rFonts w:ascii="Georgia" w:hAnsi="Georgia" w:cs="Arial"/>
        </w:rPr>
        <w:t xml:space="preserve">height. </w:t>
      </w:r>
      <w:r w:rsidR="00D70D88" w:rsidRPr="00B83145">
        <w:rPr>
          <w:rFonts w:ascii="Georgia" w:hAnsi="Georgia" w:cs="Arial"/>
        </w:rPr>
        <w:br/>
      </w:r>
    </w:p>
    <w:p w14:paraId="42DF2A22" w14:textId="77777777" w:rsidR="00EA0478" w:rsidRPr="00B83145" w:rsidRDefault="00D70D88" w:rsidP="00EA0478">
      <w:pPr>
        <w:numPr>
          <w:ilvl w:val="0"/>
          <w:numId w:val="20"/>
        </w:numPr>
        <w:shd w:val="clear" w:color="auto" w:fill="FFFFFF"/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When </w:t>
      </w:r>
      <w:r w:rsidR="00EE3DB9" w:rsidRPr="00B83145">
        <w:rPr>
          <w:rFonts w:ascii="Georgia" w:hAnsi="Georgia" w:cs="Arial"/>
        </w:rPr>
        <w:t>should the sprite</w:t>
      </w:r>
      <w:r w:rsidRPr="00B83145">
        <w:rPr>
          <w:rFonts w:ascii="Georgia" w:hAnsi="Georgia" w:cs="Arial"/>
        </w:rPr>
        <w:t xml:space="preserve"> move? </w:t>
      </w:r>
      <w:r w:rsidR="00EE3DB9" w:rsidRPr="00B83145">
        <w:rPr>
          <w:rFonts w:ascii="Georgia" w:hAnsi="Georgia" w:cs="Arial"/>
        </w:rPr>
        <w:t>Look in the clock component’s drawer for</w:t>
      </w:r>
      <w:r w:rsidR="005B40D4" w:rsidRPr="00B83145">
        <w:rPr>
          <w:rFonts w:ascii="Georgia" w:hAnsi="Georgia" w:cs="Arial"/>
        </w:rPr>
        <w:t xml:space="preserve"> the event handler that triggers regularly based on the clock’s interval property</w:t>
      </w:r>
      <w:r w:rsidR="00EE3DB9" w:rsidRPr="00B83145">
        <w:rPr>
          <w:rFonts w:ascii="Georgia" w:hAnsi="Georgia" w:cs="Arial"/>
        </w:rPr>
        <w:t xml:space="preserve">. Drag </w:t>
      </w:r>
      <w:r w:rsidR="00EE3DB9" w:rsidRPr="00B83145">
        <w:rPr>
          <w:rFonts w:ascii="Georgia" w:hAnsi="Georgia" w:cs="Arial"/>
        </w:rPr>
        <w:lastRenderedPageBreak/>
        <w:t xml:space="preserve">out the event handler and put the </w:t>
      </w:r>
      <w:r w:rsidR="00EE3DB9"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 xml:space="preserve">call </w:t>
      </w:r>
      <w:proofErr w:type="spellStart"/>
      <w:r w:rsidR="00EE3DB9"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MoveSprite</w:t>
      </w:r>
      <w:proofErr w:type="spellEnd"/>
      <w:r w:rsidR="003E3033" w:rsidRPr="00B83145">
        <w:rPr>
          <w:rFonts w:ascii="Georgia" w:hAnsi="Georgia" w:cs="Arial"/>
        </w:rPr>
        <w:t xml:space="preserve"> block from Procedure drawer</w:t>
      </w:r>
      <w:r w:rsidR="00EE3DB9" w:rsidRPr="00B83145">
        <w:rPr>
          <w:rFonts w:ascii="Georgia" w:hAnsi="Georgia" w:cs="Arial"/>
        </w:rPr>
        <w:t xml:space="preserve"> inside</w:t>
      </w:r>
      <w:r w:rsidR="003E3033" w:rsidRPr="00B83145">
        <w:rPr>
          <w:rFonts w:ascii="Georgia" w:hAnsi="Georgia" w:cs="Arial"/>
        </w:rPr>
        <w:t xml:space="preserve"> the event handler</w:t>
      </w:r>
      <w:r w:rsidR="00EE3DB9" w:rsidRPr="00B83145">
        <w:rPr>
          <w:rFonts w:ascii="Georgia" w:hAnsi="Georgia" w:cs="Arial"/>
        </w:rPr>
        <w:t>.</w:t>
      </w:r>
    </w:p>
    <w:p w14:paraId="06603731" w14:textId="77777777" w:rsidR="00265F99" w:rsidRPr="00B83145" w:rsidRDefault="00265F99" w:rsidP="00EE3DB9">
      <w:pPr>
        <w:pStyle w:val="ActivityBody"/>
        <w:ind w:left="0"/>
        <w:rPr>
          <w:rFonts w:ascii="Georgia" w:hAnsi="Georgia" w:cs="Arial"/>
        </w:rPr>
      </w:pPr>
    </w:p>
    <w:p w14:paraId="3432084D" w14:textId="77777777" w:rsidR="00B828DC" w:rsidRPr="00B83145" w:rsidRDefault="00265F99" w:rsidP="005B40D4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Connect your </w:t>
      </w:r>
      <w:r w:rsidR="00B828DC" w:rsidRPr="00B83145">
        <w:rPr>
          <w:rFonts w:ascii="Georgia" w:hAnsi="Georgia" w:cs="Arial"/>
        </w:rPr>
        <w:t xml:space="preserve">device </w:t>
      </w:r>
      <w:r w:rsidRPr="00B83145">
        <w:rPr>
          <w:rFonts w:ascii="Georgia" w:hAnsi="Georgia" w:cs="Arial"/>
        </w:rPr>
        <w:t>and test your program.</w:t>
      </w:r>
    </w:p>
    <w:p w14:paraId="7E753FF8" w14:textId="77777777" w:rsidR="005B40D4" w:rsidRPr="00B83145" w:rsidRDefault="005B40D4" w:rsidP="005B40D4">
      <w:pPr>
        <w:pStyle w:val="ListParagraph"/>
        <w:rPr>
          <w:rFonts w:ascii="Georgia" w:hAnsi="Georgia" w:cs="Arial"/>
        </w:rPr>
      </w:pPr>
    </w:p>
    <w:p w14:paraId="732410AA" w14:textId="77777777" w:rsidR="00E72CD1" w:rsidRPr="00B83145" w:rsidRDefault="005B40D4" w:rsidP="00E72CD1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Continue only when you are satisfied that you have </w:t>
      </w:r>
      <w:r w:rsidR="003E3033" w:rsidRPr="00B83145">
        <w:rPr>
          <w:rFonts w:ascii="Georgia" w:hAnsi="Georgia" w:cs="Arial"/>
        </w:rPr>
        <w:t>completed this task. The sprite should be</w:t>
      </w:r>
      <w:r w:rsidRPr="00B83145">
        <w:rPr>
          <w:rFonts w:ascii="Georgia" w:hAnsi="Georgia" w:cs="Arial"/>
        </w:rPr>
        <w:t xml:space="preserve"> moving around the screen randomly.</w:t>
      </w:r>
      <w:r w:rsidR="00E72CD1" w:rsidRPr="00B83145">
        <w:rPr>
          <w:rFonts w:ascii="Georgia" w:hAnsi="Georgia" w:cs="Arial"/>
        </w:rPr>
        <w:t xml:space="preserve"> </w:t>
      </w:r>
    </w:p>
    <w:p w14:paraId="49A04876" w14:textId="77777777" w:rsidR="00E72CD1" w:rsidRPr="00B83145" w:rsidRDefault="00E72CD1" w:rsidP="00E72CD1">
      <w:pPr>
        <w:pStyle w:val="ListParagraph"/>
        <w:rPr>
          <w:rFonts w:ascii="Georgia" w:hAnsi="Georgia" w:cs="Arial"/>
        </w:rPr>
      </w:pPr>
    </w:p>
    <w:p w14:paraId="2508B6B4" w14:textId="77777777" w:rsidR="00E72CD1" w:rsidRPr="00B83145" w:rsidRDefault="00E72CD1" w:rsidP="00B93D3A">
      <w:pPr>
        <w:pStyle w:val="ActivityBody"/>
        <w:ind w:left="446" w:firstLine="360"/>
        <w:rPr>
          <w:rFonts w:ascii="Georgia" w:hAnsi="Georgia" w:cs="Arial"/>
        </w:rPr>
      </w:pPr>
      <w:r w:rsidRPr="00B83145">
        <w:rPr>
          <w:rFonts w:ascii="Georgia" w:hAnsi="Georgia" w:cs="Arial"/>
        </w:rPr>
        <w:t>Debuggin</w:t>
      </w:r>
      <w:bookmarkStart w:id="0" w:name="Editing"/>
      <w:bookmarkEnd w:id="0"/>
      <w:r w:rsidRPr="00B83145">
        <w:rPr>
          <w:rFonts w:ascii="Georgia" w:hAnsi="Georgia" w:cs="Arial"/>
        </w:rPr>
        <w:t>g tips:</w:t>
      </w:r>
    </w:p>
    <w:p w14:paraId="5A55D714" w14:textId="5CF43C0C" w:rsidR="00B828DC" w:rsidRPr="00B83145" w:rsidRDefault="003E3033" w:rsidP="00B74E14">
      <w:pPr>
        <w:pStyle w:val="ActivityBody"/>
        <w:numPr>
          <w:ilvl w:val="1"/>
          <w:numId w:val="46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The c</w:t>
      </w:r>
      <w:r w:rsidR="00E72CD1" w:rsidRPr="00B83145">
        <w:rPr>
          <w:rFonts w:ascii="Georgia" w:hAnsi="Georgia" w:cs="Arial"/>
        </w:rPr>
        <w:t xml:space="preserve">lock’s </w:t>
      </w:r>
      <w:r w:rsidR="00E72CD1"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enabled</w:t>
      </w:r>
      <w:r w:rsidR="00E72CD1" w:rsidRPr="00B83145">
        <w:rPr>
          <w:rFonts w:ascii="Georgia" w:hAnsi="Georgia" w:cs="Arial"/>
        </w:rPr>
        <w:t xml:space="preserve"> property</w:t>
      </w:r>
      <w:r w:rsidR="00B74E14" w:rsidRPr="00B83145">
        <w:rPr>
          <w:rFonts w:ascii="Georgia" w:hAnsi="Georgia" w:cs="Arial"/>
        </w:rPr>
        <w:t xml:space="preserve"> should be checked</w:t>
      </w:r>
      <w:r w:rsidR="00E72CD1" w:rsidRPr="00B83145">
        <w:rPr>
          <w:rFonts w:ascii="Georgia" w:hAnsi="Georgia" w:cs="Arial"/>
        </w:rPr>
        <w:t xml:space="preserve"> and its </w:t>
      </w:r>
      <w:r w:rsidR="00E72CD1"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interval</w:t>
      </w:r>
      <w:r w:rsidR="00E72CD1" w:rsidRPr="00B83145">
        <w:rPr>
          <w:rFonts w:ascii="Georgia" w:hAnsi="Georgia" w:cs="Arial"/>
        </w:rPr>
        <w:t xml:space="preserve"> value</w:t>
      </w:r>
      <w:r w:rsidR="00B74E14" w:rsidRPr="00B83145">
        <w:rPr>
          <w:rFonts w:ascii="Georgia" w:hAnsi="Georgia" w:cs="Arial"/>
        </w:rPr>
        <w:t xml:space="preserve"> should be 500 (or less if you want the sprite to move faster). Interval is in milliseconds,</w:t>
      </w:r>
      <w:r w:rsidR="00E72CD1" w:rsidRPr="00B83145">
        <w:rPr>
          <w:rFonts w:ascii="Georgia" w:hAnsi="Georgia" w:cs="Arial"/>
        </w:rPr>
        <w:t xml:space="preserve"> 1000</w:t>
      </w:r>
      <w:r w:rsidR="006579CF" w:rsidRPr="00B83145">
        <w:rPr>
          <w:rFonts w:ascii="Georgia" w:hAnsi="Georgia" w:cs="Arial"/>
        </w:rPr>
        <w:t xml:space="preserve"> </w:t>
      </w:r>
      <w:proofErr w:type="spellStart"/>
      <w:r w:rsidR="00E72CD1" w:rsidRPr="00B83145">
        <w:rPr>
          <w:rFonts w:ascii="Georgia" w:hAnsi="Georgia" w:cs="Arial"/>
        </w:rPr>
        <w:t>ms</w:t>
      </w:r>
      <w:proofErr w:type="spellEnd"/>
      <w:r w:rsidR="00E72CD1" w:rsidRPr="00B83145">
        <w:rPr>
          <w:rFonts w:ascii="Georgia" w:hAnsi="Georgia" w:cs="Arial"/>
        </w:rPr>
        <w:t xml:space="preserve"> = 1 s</w:t>
      </w:r>
      <w:r w:rsidR="00B74E14" w:rsidRPr="00B83145">
        <w:rPr>
          <w:rFonts w:ascii="Georgia" w:hAnsi="Georgia" w:cs="Arial"/>
        </w:rPr>
        <w:t>.</w:t>
      </w:r>
    </w:p>
    <w:p w14:paraId="2A29033E" w14:textId="20B07366" w:rsidR="00E72CD1" w:rsidRPr="00B83145" w:rsidRDefault="00FB0468" w:rsidP="00B74E14">
      <w:pPr>
        <w:pStyle w:val="ActivityBody"/>
        <w:numPr>
          <w:ilvl w:val="1"/>
          <w:numId w:val="46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Check that the c</w:t>
      </w:r>
      <w:r w:rsidR="00B74E14" w:rsidRPr="00B83145">
        <w:rPr>
          <w:rFonts w:ascii="Georgia" w:hAnsi="Georgia" w:cs="Arial"/>
        </w:rPr>
        <w:t xml:space="preserve">anvas </w:t>
      </w:r>
      <w:r w:rsidR="00B74E14" w:rsidRPr="00B83145">
        <w:rPr>
          <w:rFonts w:ascii="Georgia" w:hAnsi="Georgia" w:cs="Arial"/>
          <w:i/>
        </w:rPr>
        <w:t>width</w:t>
      </w:r>
      <w:r w:rsidR="00B74E14" w:rsidRPr="00B83145">
        <w:rPr>
          <w:rFonts w:ascii="Georgia" w:hAnsi="Georgia" w:cs="Arial"/>
        </w:rPr>
        <w:t xml:space="preserve"> is set to F</w:t>
      </w:r>
      <w:r w:rsidR="00E72CD1" w:rsidRPr="00B83145">
        <w:rPr>
          <w:rFonts w:ascii="Georgia" w:hAnsi="Georgia" w:cs="Arial"/>
        </w:rPr>
        <w:t xml:space="preserve">ill parent and that its </w:t>
      </w:r>
      <w:r w:rsidR="00E72CD1"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height</w:t>
      </w:r>
      <w:r w:rsidR="00E72CD1" w:rsidRPr="00B83145">
        <w:rPr>
          <w:rFonts w:ascii="Georgia" w:hAnsi="Georgia" w:cs="Arial"/>
        </w:rPr>
        <w:t xml:space="preserve"> is set to a number of pixels that is less than the screen height (300</w:t>
      </w:r>
      <w:r w:rsidR="006579CF" w:rsidRPr="00B83145">
        <w:rPr>
          <w:rFonts w:ascii="Georgia" w:hAnsi="Georgia" w:cs="Arial"/>
        </w:rPr>
        <w:t>–</w:t>
      </w:r>
      <w:r w:rsidR="00E72CD1" w:rsidRPr="00B83145">
        <w:rPr>
          <w:rFonts w:ascii="Georgia" w:hAnsi="Georgia" w:cs="Arial"/>
        </w:rPr>
        <w:t>400 usually works.)</w:t>
      </w:r>
    </w:p>
    <w:p w14:paraId="026E275C" w14:textId="77777777" w:rsidR="00E72CD1" w:rsidRPr="00B83145" w:rsidRDefault="00E72CD1" w:rsidP="00B74E14">
      <w:pPr>
        <w:pStyle w:val="ActivityBody"/>
        <w:numPr>
          <w:ilvl w:val="1"/>
          <w:numId w:val="46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Confirm that the sprite is sized correctly to fit onto the canvas by checking its </w:t>
      </w:r>
      <w:r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height</w:t>
      </w:r>
      <w:r w:rsidRPr="00B83145">
        <w:rPr>
          <w:rFonts w:ascii="Georgia" w:hAnsi="Georgia" w:cs="Arial"/>
        </w:rPr>
        <w:t xml:space="preserve"> and </w:t>
      </w:r>
      <w:r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width</w:t>
      </w:r>
      <w:r w:rsidRPr="00B83145">
        <w:rPr>
          <w:rFonts w:ascii="Georgia" w:hAnsi="Georgia" w:cs="Arial"/>
        </w:rPr>
        <w:t xml:space="preserve"> properties.</w:t>
      </w:r>
    </w:p>
    <w:p w14:paraId="56E8B2FC" w14:textId="77777777" w:rsidR="00B828DC" w:rsidRPr="00B83145" w:rsidRDefault="00B828DC" w:rsidP="00B828DC">
      <w:pPr>
        <w:pStyle w:val="ActivityBody"/>
        <w:ind w:left="720"/>
        <w:rPr>
          <w:rFonts w:ascii="Georgia" w:hAnsi="Georgia" w:cs="Arial"/>
        </w:rPr>
      </w:pPr>
    </w:p>
    <w:p w14:paraId="7B32E4E2" w14:textId="3893BED1" w:rsidR="00FD5E03" w:rsidRPr="00B83145" w:rsidRDefault="00FD5E03" w:rsidP="00FD5E03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As you learned in the </w:t>
      </w:r>
      <w:proofErr w:type="spellStart"/>
      <w:r w:rsidRPr="00B83145">
        <w:rPr>
          <w:rFonts w:ascii="Georgia" w:hAnsi="Georgia" w:cs="Arial"/>
          <w:i/>
        </w:rPr>
        <w:t>CountMeIn</w:t>
      </w:r>
      <w:proofErr w:type="spellEnd"/>
      <w:r w:rsidRPr="00B83145">
        <w:rPr>
          <w:rFonts w:ascii="Georgia" w:hAnsi="Georgia" w:cs="Arial"/>
          <w:i/>
        </w:rPr>
        <w:t xml:space="preserve"> </w:t>
      </w:r>
      <w:r w:rsidRPr="00B83145">
        <w:rPr>
          <w:rFonts w:ascii="Georgia" w:hAnsi="Georgia" w:cs="Arial"/>
        </w:rPr>
        <w:t>activity, decomposing a problem is an important step in developing a solution. A product backlog and sprint task list for the Sprite Smash game could look like the table below.</w:t>
      </w:r>
    </w:p>
    <w:p w14:paraId="6A83A2F1" w14:textId="77777777" w:rsidR="00FD5E03" w:rsidRPr="00B83145" w:rsidRDefault="00FD5E03" w:rsidP="00FD5E03">
      <w:pPr>
        <w:pStyle w:val="ActivityBody"/>
        <w:ind w:left="720"/>
        <w:rPr>
          <w:rFonts w:ascii="Georgia" w:hAnsi="Georgia" w:cs="Arial"/>
        </w:rPr>
      </w:pPr>
    </w:p>
    <w:tbl>
      <w:tblPr>
        <w:tblStyle w:val="TableGrid"/>
        <w:tblW w:w="6379" w:type="dxa"/>
        <w:jc w:val="center"/>
        <w:tblLook w:val="04A0" w:firstRow="1" w:lastRow="0" w:firstColumn="1" w:lastColumn="0" w:noHBand="0" w:noVBand="1"/>
      </w:tblPr>
      <w:tblGrid>
        <w:gridCol w:w="3005"/>
        <w:gridCol w:w="288"/>
        <w:gridCol w:w="3086"/>
      </w:tblGrid>
      <w:tr w:rsidR="00FD5E03" w:rsidRPr="00B83145" w14:paraId="0489CBD0" w14:textId="77777777" w:rsidTr="00FD5E03">
        <w:trPr>
          <w:jc w:val="center"/>
        </w:trPr>
        <w:tc>
          <w:tcPr>
            <w:tcW w:w="3005" w:type="dxa"/>
          </w:tcPr>
          <w:p w14:paraId="570EE685" w14:textId="77777777" w:rsidR="00FD5E03" w:rsidRPr="00B83145" w:rsidRDefault="00FD5E03" w:rsidP="006B1E16">
            <w:pPr>
              <w:pStyle w:val="ActivityBody"/>
              <w:ind w:left="252" w:hanging="252"/>
              <w:jc w:val="center"/>
              <w:rPr>
                <w:rFonts w:ascii="Georgia" w:hAnsi="Georgia" w:cs="Arial"/>
                <w:b/>
              </w:rPr>
            </w:pPr>
            <w:r w:rsidRPr="00B83145">
              <w:rPr>
                <w:rFonts w:ascii="Georgia" w:hAnsi="Georgia" w:cs="Arial"/>
                <w:b/>
              </w:rPr>
              <w:t>Backlog</w:t>
            </w:r>
          </w:p>
        </w:tc>
        <w:tc>
          <w:tcPr>
            <w:tcW w:w="288" w:type="dxa"/>
            <w:vMerge w:val="restart"/>
          </w:tcPr>
          <w:p w14:paraId="71AE5687" w14:textId="77777777" w:rsidR="00FD5E03" w:rsidRPr="00B83145" w:rsidRDefault="00FD5E03" w:rsidP="006B1E16">
            <w:pPr>
              <w:pStyle w:val="ActivityBody"/>
              <w:ind w:left="0"/>
              <w:jc w:val="center"/>
              <w:rPr>
                <w:rFonts w:ascii="Georgia" w:hAnsi="Georgia" w:cs="Arial"/>
                <w:b/>
              </w:rPr>
            </w:pPr>
          </w:p>
        </w:tc>
        <w:tc>
          <w:tcPr>
            <w:tcW w:w="3086" w:type="dxa"/>
          </w:tcPr>
          <w:p w14:paraId="483A6D8E" w14:textId="77777777" w:rsidR="00FD5E03" w:rsidRPr="00B83145" w:rsidRDefault="00FD5E03" w:rsidP="006B1E16">
            <w:pPr>
              <w:pStyle w:val="ActivityBody"/>
              <w:ind w:left="0"/>
              <w:jc w:val="center"/>
              <w:rPr>
                <w:rFonts w:ascii="Georgia" w:hAnsi="Georgia" w:cs="Arial"/>
                <w:b/>
              </w:rPr>
            </w:pPr>
            <w:r w:rsidRPr="00B83145">
              <w:rPr>
                <w:rFonts w:ascii="Georgia" w:hAnsi="Georgia" w:cs="Arial"/>
                <w:b/>
              </w:rPr>
              <w:t>Sprint Task List</w:t>
            </w:r>
            <w:r>
              <w:rPr>
                <w:rFonts w:ascii="Georgia" w:hAnsi="Georgia" w:cs="Arial"/>
                <w:b/>
              </w:rPr>
              <w:t xml:space="preserve"> for item #1</w:t>
            </w:r>
          </w:p>
        </w:tc>
      </w:tr>
      <w:tr w:rsidR="00FD5E03" w:rsidRPr="00B83145" w14:paraId="150A3C13" w14:textId="77777777" w:rsidTr="00FD5E03">
        <w:trPr>
          <w:jc w:val="center"/>
        </w:trPr>
        <w:tc>
          <w:tcPr>
            <w:tcW w:w="3005" w:type="dxa"/>
          </w:tcPr>
          <w:p w14:paraId="355C9B44" w14:textId="77777777" w:rsidR="00FD5E03" w:rsidRPr="00467338" w:rsidRDefault="00FD5E03" w:rsidP="006B1E16">
            <w:pPr>
              <w:pStyle w:val="ActivityBody"/>
              <w:numPr>
                <w:ilvl w:val="0"/>
                <w:numId w:val="21"/>
              </w:numPr>
              <w:ind w:left="252" w:hanging="252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 xml:space="preserve">Player </w:t>
            </w:r>
            <w:r>
              <w:rPr>
                <w:rFonts w:ascii="Georgia" w:hAnsi="Georgia" w:cs="Arial"/>
              </w:rPr>
              <w:t>should earn</w:t>
            </w:r>
            <w:r w:rsidRPr="00B83145">
              <w:rPr>
                <w:rFonts w:ascii="Georgia" w:hAnsi="Georgia" w:cs="Arial"/>
              </w:rPr>
              <w:t xml:space="preserve"> a point for tapping the sprite while it is visible on the screen</w:t>
            </w:r>
            <w:r w:rsidRPr="00467338">
              <w:rPr>
                <w:rFonts w:ascii="Georgia" w:hAnsi="Georgia" w:cs="Arial"/>
              </w:rPr>
              <w:br/>
            </w:r>
          </w:p>
          <w:p w14:paraId="3CBD5C17" w14:textId="77777777" w:rsidR="00FD5E03" w:rsidRPr="00B83145" w:rsidRDefault="00FD5E03" w:rsidP="006B1E16">
            <w:pPr>
              <w:pStyle w:val="ActivityBody"/>
              <w:numPr>
                <w:ilvl w:val="0"/>
                <w:numId w:val="21"/>
              </w:numPr>
              <w:ind w:left="252" w:hanging="252"/>
              <w:rPr>
                <w:rFonts w:ascii="Georgia" w:hAnsi="Georgia" w:cs="Arial"/>
              </w:rPr>
            </w:pPr>
            <w:r>
              <w:rPr>
                <w:rFonts w:ascii="Georgia" w:hAnsi="Georgia" w:cs="Arial"/>
              </w:rPr>
              <w:t>Player wants to see the s</w:t>
            </w:r>
            <w:r w:rsidRPr="00B83145">
              <w:rPr>
                <w:rFonts w:ascii="Georgia" w:hAnsi="Georgia" w:cs="Arial"/>
              </w:rPr>
              <w:t>core at the bottom of the screen.</w:t>
            </w:r>
            <w:r w:rsidRPr="00B83145">
              <w:rPr>
                <w:rFonts w:ascii="Georgia" w:hAnsi="Georgia" w:cs="Arial"/>
              </w:rPr>
              <w:br/>
            </w:r>
          </w:p>
          <w:p w14:paraId="4782B6C5" w14:textId="77777777" w:rsidR="00FD5E03" w:rsidRPr="00B83145" w:rsidRDefault="00FD5E03" w:rsidP="006B1E16">
            <w:pPr>
              <w:pStyle w:val="ActivityBody"/>
              <w:numPr>
                <w:ilvl w:val="0"/>
                <w:numId w:val="21"/>
              </w:numPr>
              <w:ind w:left="252" w:hanging="252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 xml:space="preserve">Player </w:t>
            </w:r>
            <w:r>
              <w:rPr>
                <w:rFonts w:ascii="Georgia" w:hAnsi="Georgia" w:cs="Arial"/>
              </w:rPr>
              <w:t>wants to be able to press</w:t>
            </w:r>
            <w:r w:rsidRPr="00B83145">
              <w:rPr>
                <w:rFonts w:ascii="Georgia" w:hAnsi="Georgia" w:cs="Arial"/>
              </w:rPr>
              <w:t xml:space="preserve"> the reset button to start the game over.</w:t>
            </w:r>
          </w:p>
        </w:tc>
        <w:tc>
          <w:tcPr>
            <w:tcW w:w="288" w:type="dxa"/>
            <w:vMerge/>
          </w:tcPr>
          <w:p w14:paraId="7CAA8A4A" w14:textId="77777777" w:rsidR="00FD5E03" w:rsidRPr="00B83145" w:rsidRDefault="00FD5E03" w:rsidP="006B1E16">
            <w:pPr>
              <w:pStyle w:val="ActivityBody"/>
              <w:ind w:left="387"/>
              <w:rPr>
                <w:rFonts w:ascii="Georgia" w:hAnsi="Georgia" w:cs="Arial"/>
              </w:rPr>
            </w:pPr>
          </w:p>
        </w:tc>
        <w:tc>
          <w:tcPr>
            <w:tcW w:w="3086" w:type="dxa"/>
          </w:tcPr>
          <w:p w14:paraId="35883A36" w14:textId="77777777" w:rsidR="00FD5E03" w:rsidRPr="00B83145" w:rsidRDefault="00FD5E03" w:rsidP="006B1E16">
            <w:pPr>
              <w:pStyle w:val="ActivityBody"/>
              <w:ind w:left="387"/>
              <w:rPr>
                <w:rFonts w:ascii="Georgia" w:hAnsi="Georgia" w:cs="Arial"/>
              </w:rPr>
            </w:pPr>
          </w:p>
          <w:p w14:paraId="462DF0B9" w14:textId="77777777" w:rsidR="00FD5E03" w:rsidRPr="00B83145" w:rsidRDefault="00FD5E03" w:rsidP="006B1E16">
            <w:pPr>
              <w:pStyle w:val="ActivityBody"/>
              <w:numPr>
                <w:ilvl w:val="0"/>
                <w:numId w:val="21"/>
              </w:numPr>
              <w:ind w:left="387"/>
              <w:rPr>
                <w:rFonts w:ascii="Georgia" w:hAnsi="Georgia" w:cs="Arial"/>
              </w:rPr>
            </w:pPr>
            <w:r w:rsidRPr="00B83145">
              <w:rPr>
                <w:rFonts w:ascii="Georgia" w:hAnsi="Georgia" w:cs="Arial"/>
              </w:rPr>
              <w:t>When the player taps the sprite, increase the score and display the score on the screen.</w:t>
            </w:r>
            <w:r w:rsidRPr="00B83145">
              <w:rPr>
                <w:rFonts w:ascii="Georgia" w:hAnsi="Georgia" w:cs="Arial"/>
              </w:rPr>
              <w:br/>
            </w:r>
          </w:p>
          <w:p w14:paraId="6B78D181" w14:textId="77777777" w:rsidR="00FD5E03" w:rsidRPr="00B83145" w:rsidRDefault="00FD5E03" w:rsidP="006B1E16">
            <w:pPr>
              <w:pStyle w:val="ActivityBody"/>
              <w:ind w:left="387"/>
              <w:rPr>
                <w:rFonts w:ascii="Georgia" w:hAnsi="Georgia" w:cs="Arial"/>
              </w:rPr>
            </w:pPr>
          </w:p>
        </w:tc>
      </w:tr>
    </w:tbl>
    <w:p w14:paraId="45C394DE" w14:textId="696E2799" w:rsidR="00FD5E03" w:rsidRPr="00FD5E03" w:rsidRDefault="00FD5E03" w:rsidP="00FD5E03">
      <w:pPr>
        <w:pStyle w:val="ActivityBody"/>
        <w:ind w:left="0"/>
        <w:rPr>
          <w:rFonts w:ascii="Georgia" w:hAnsi="Georgia" w:cs="Arial"/>
          <w:b/>
        </w:rPr>
      </w:pPr>
    </w:p>
    <w:p w14:paraId="38276117" w14:textId="77777777" w:rsidR="005F1506" w:rsidRPr="00B83145" w:rsidRDefault="00B1255E" w:rsidP="005F1506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When the player taps the sprite, i</w:t>
      </w:r>
      <w:r w:rsidR="005F1506" w:rsidRPr="00B83145">
        <w:rPr>
          <w:rFonts w:ascii="Georgia" w:hAnsi="Georgia" w:cs="Arial"/>
        </w:rPr>
        <w:t xml:space="preserve">ncrement the score </w:t>
      </w:r>
      <w:r w:rsidRPr="00B83145">
        <w:rPr>
          <w:rFonts w:ascii="Georgia" w:hAnsi="Georgia" w:cs="Arial"/>
        </w:rPr>
        <w:t>and display it on the screen.</w:t>
      </w:r>
      <w:r w:rsidR="005F1506" w:rsidRPr="00B83145">
        <w:rPr>
          <w:rFonts w:ascii="Georgia" w:hAnsi="Georgia" w:cs="Arial"/>
        </w:rPr>
        <w:br/>
      </w:r>
    </w:p>
    <w:p w14:paraId="59C47D48" w14:textId="77777777" w:rsidR="001C030A" w:rsidRPr="00B83145" w:rsidRDefault="005F1506" w:rsidP="005F1506">
      <w:pPr>
        <w:numPr>
          <w:ilvl w:val="1"/>
          <w:numId w:val="20"/>
        </w:numPr>
        <w:shd w:val="clear" w:color="auto" w:fill="FFFFFF"/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Look in the sprite component’s drawer for the event handler that triggers when the sprite is </w:t>
      </w:r>
      <w:r w:rsidR="00B74E14" w:rsidRPr="00B83145">
        <w:rPr>
          <w:rFonts w:ascii="Georgia" w:hAnsi="Georgia" w:cs="Arial"/>
        </w:rPr>
        <w:t>touched</w:t>
      </w:r>
      <w:r w:rsidRPr="00B83145">
        <w:rPr>
          <w:rFonts w:ascii="Georgia" w:hAnsi="Georgia" w:cs="Arial"/>
        </w:rPr>
        <w:t>. Drag out the event handler</w:t>
      </w:r>
      <w:r w:rsidR="001C030A" w:rsidRPr="00B83145">
        <w:rPr>
          <w:rFonts w:ascii="Georgia" w:hAnsi="Georgia" w:cs="Arial"/>
        </w:rPr>
        <w:t>.</w:t>
      </w:r>
      <w:r w:rsidR="001C030A" w:rsidRPr="00B83145">
        <w:rPr>
          <w:rFonts w:ascii="Georgia" w:hAnsi="Georgia" w:cs="Arial"/>
        </w:rPr>
        <w:br/>
      </w:r>
    </w:p>
    <w:p w14:paraId="62070966" w14:textId="77777777" w:rsidR="001C030A" w:rsidRPr="00B83145" w:rsidRDefault="001C030A" w:rsidP="005F1506">
      <w:pPr>
        <w:numPr>
          <w:ilvl w:val="1"/>
          <w:numId w:val="20"/>
        </w:numPr>
        <w:shd w:val="clear" w:color="auto" w:fill="FFFFFF"/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What </w:t>
      </w:r>
      <w:r w:rsidR="00FB0468" w:rsidRPr="00B83145">
        <w:rPr>
          <w:rFonts w:ascii="Georgia" w:hAnsi="Georgia" w:cs="Arial"/>
        </w:rPr>
        <w:t>steps should</w:t>
      </w:r>
      <w:r w:rsidRPr="00B83145">
        <w:rPr>
          <w:rFonts w:ascii="Georgia" w:hAnsi="Georgia" w:cs="Arial"/>
        </w:rPr>
        <w:t xml:space="preserve"> </w:t>
      </w:r>
      <w:r w:rsidR="00FB0468" w:rsidRPr="00B83145">
        <w:rPr>
          <w:rFonts w:ascii="Georgia" w:hAnsi="Georgia" w:cs="Arial"/>
        </w:rPr>
        <w:t>happen when this</w:t>
      </w:r>
      <w:r w:rsidRPr="00B83145">
        <w:rPr>
          <w:rFonts w:ascii="Georgia" w:hAnsi="Georgia" w:cs="Arial"/>
        </w:rPr>
        <w:t xml:space="preserve"> event handler</w:t>
      </w:r>
      <w:r w:rsidR="00FB0468" w:rsidRPr="00B83145">
        <w:rPr>
          <w:rFonts w:ascii="Georgia" w:hAnsi="Georgia" w:cs="Arial"/>
        </w:rPr>
        <w:t xml:space="preserve"> is triggered</w:t>
      </w:r>
      <w:r w:rsidRPr="00B83145">
        <w:rPr>
          <w:rFonts w:ascii="Georgia" w:hAnsi="Georgia" w:cs="Arial"/>
        </w:rPr>
        <w:t xml:space="preserve">? </w:t>
      </w:r>
    </w:p>
    <w:p w14:paraId="43006A84" w14:textId="77777777" w:rsidR="001C030A" w:rsidRPr="00B83145" w:rsidRDefault="001C030A" w:rsidP="001C030A">
      <w:pPr>
        <w:numPr>
          <w:ilvl w:val="2"/>
          <w:numId w:val="20"/>
        </w:numPr>
        <w:shd w:val="clear" w:color="auto" w:fill="FFFFFF"/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t>Increase the score by 1</w:t>
      </w:r>
      <w:r w:rsidR="00B74E14" w:rsidRPr="00B83145">
        <w:rPr>
          <w:rFonts w:ascii="Georgia" w:hAnsi="Georgia" w:cs="Arial"/>
        </w:rPr>
        <w:t>.</w:t>
      </w:r>
    </w:p>
    <w:p w14:paraId="02032957" w14:textId="77777777" w:rsidR="001C030A" w:rsidRPr="00B83145" w:rsidRDefault="001C030A" w:rsidP="001C030A">
      <w:pPr>
        <w:numPr>
          <w:ilvl w:val="2"/>
          <w:numId w:val="20"/>
        </w:numPr>
        <w:shd w:val="clear" w:color="auto" w:fill="FFFFFF"/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Update the </w:t>
      </w:r>
      <w:proofErr w:type="spellStart"/>
      <w:r w:rsidRPr="00DC4EAC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LabelScore</w:t>
      </w:r>
      <w:proofErr w:type="spellEnd"/>
      <w:r w:rsidRPr="00B83145">
        <w:rPr>
          <w:rFonts w:ascii="Georgia" w:hAnsi="Georgia" w:cs="Arial"/>
        </w:rPr>
        <w:t xml:space="preserve"> text property to display </w:t>
      </w:r>
      <w:r w:rsidR="006579CF" w:rsidRPr="00B83145">
        <w:rPr>
          <w:rFonts w:ascii="Georgia" w:hAnsi="Georgia" w:cs="Arial"/>
        </w:rPr>
        <w:t xml:space="preserve">the </w:t>
      </w:r>
      <w:r w:rsidRPr="00B83145">
        <w:rPr>
          <w:rFonts w:ascii="Georgia" w:hAnsi="Georgia" w:cs="Arial"/>
        </w:rPr>
        <w:t>new score</w:t>
      </w:r>
      <w:r w:rsidR="00B74E14" w:rsidRPr="00B83145">
        <w:rPr>
          <w:rFonts w:ascii="Georgia" w:hAnsi="Georgia" w:cs="Arial"/>
        </w:rPr>
        <w:t>.</w:t>
      </w:r>
      <w:r w:rsidRPr="00B83145">
        <w:rPr>
          <w:rFonts w:ascii="Georgia" w:hAnsi="Georgia" w:cs="Arial"/>
        </w:rPr>
        <w:br/>
      </w:r>
    </w:p>
    <w:p w14:paraId="4E55AAD9" w14:textId="77777777" w:rsidR="001C030A" w:rsidRPr="00B83145" w:rsidRDefault="001C030A" w:rsidP="005F1506">
      <w:pPr>
        <w:numPr>
          <w:ilvl w:val="1"/>
          <w:numId w:val="20"/>
        </w:numPr>
        <w:shd w:val="clear" w:color="auto" w:fill="FFFFFF"/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t>Where can we keep track of a score? Time to declare a variable!</w:t>
      </w:r>
    </w:p>
    <w:p w14:paraId="4788222C" w14:textId="77777777" w:rsidR="001C030A" w:rsidRPr="00B83145" w:rsidRDefault="001C030A" w:rsidP="001C030A">
      <w:pPr>
        <w:numPr>
          <w:ilvl w:val="2"/>
          <w:numId w:val="20"/>
        </w:numPr>
        <w:shd w:val="clear" w:color="auto" w:fill="FFFFFF"/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lastRenderedPageBreak/>
        <w:t xml:space="preserve">Define a new </w:t>
      </w:r>
      <w:r w:rsidRPr="00B83145">
        <w:rPr>
          <w:rFonts w:ascii="Georgia" w:hAnsi="Georgia" w:cs="Arial"/>
          <w:b/>
        </w:rPr>
        <w:t>global variable</w:t>
      </w:r>
      <w:r w:rsidRPr="00B83145">
        <w:rPr>
          <w:rFonts w:ascii="Georgia" w:hAnsi="Georgia" w:cs="Arial"/>
        </w:rPr>
        <w:t xml:space="preserve"> </w:t>
      </w:r>
      <w:r w:rsidR="00FB0468" w:rsidRPr="00B83145">
        <w:rPr>
          <w:rFonts w:ascii="Georgia" w:hAnsi="Georgia" w:cs="Arial"/>
        </w:rPr>
        <w:t xml:space="preserve">for the score </w:t>
      </w:r>
      <w:r w:rsidRPr="00B83145">
        <w:rPr>
          <w:rFonts w:ascii="Georgia" w:hAnsi="Georgia" w:cs="Arial"/>
        </w:rPr>
        <w:t>and initialize it to 0.</w:t>
      </w:r>
    </w:p>
    <w:p w14:paraId="4C93CC92" w14:textId="77777777" w:rsidR="001C030A" w:rsidRPr="00B83145" w:rsidRDefault="001C030A" w:rsidP="00E71309">
      <w:pPr>
        <w:shd w:val="clear" w:color="auto" w:fill="FFFFFF"/>
        <w:spacing w:line="293" w:lineRule="atLeast"/>
        <w:ind w:left="1440"/>
        <w:textAlignment w:val="baseline"/>
        <w:rPr>
          <w:rFonts w:ascii="Georgia" w:hAnsi="Georgia" w:cs="Arial"/>
        </w:rPr>
      </w:pPr>
    </w:p>
    <w:p w14:paraId="5D1BEE08" w14:textId="4A33C217" w:rsidR="005F1506" w:rsidRPr="00B83145" w:rsidRDefault="005F1506" w:rsidP="005F1506">
      <w:pPr>
        <w:numPr>
          <w:ilvl w:val="1"/>
          <w:numId w:val="20"/>
        </w:numPr>
        <w:shd w:val="clear" w:color="auto" w:fill="FFFFFF"/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 </w:t>
      </w:r>
      <w:r w:rsidR="001C030A" w:rsidRPr="00B83145">
        <w:rPr>
          <w:rFonts w:ascii="Georgia" w:hAnsi="Georgia" w:cs="Arial"/>
        </w:rPr>
        <w:t>P</w:t>
      </w:r>
      <w:r w:rsidRPr="00B83145">
        <w:rPr>
          <w:rFonts w:ascii="Georgia" w:hAnsi="Georgia" w:cs="Arial"/>
        </w:rPr>
        <w:t>ut the following blocks inside</w:t>
      </w:r>
      <w:r w:rsidR="00E71309" w:rsidRPr="00B83145">
        <w:rPr>
          <w:rFonts w:ascii="Georgia" w:hAnsi="Georgia" w:cs="Arial"/>
        </w:rPr>
        <w:t xml:space="preserve"> the</w:t>
      </w:r>
      <w:r w:rsidR="00E71309" w:rsidRPr="003A7745">
        <w:rPr>
          <w:rFonts w:ascii="Georgia" w:hAnsi="Georgia" w:cs="Arial"/>
        </w:rPr>
        <w:t xml:space="preserve"> </w:t>
      </w:r>
      <w:r w:rsidR="00E71309" w:rsidRPr="003A7745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 xml:space="preserve">when </w:t>
      </w:r>
      <w:proofErr w:type="spellStart"/>
      <w:r w:rsidR="00E71309" w:rsidRPr="003A7745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Sprite.T</w:t>
      </w:r>
      <w:r w:rsidR="003A7745" w:rsidRPr="003A7745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ouched</w:t>
      </w:r>
      <w:proofErr w:type="spellEnd"/>
      <w:r w:rsidR="00E71309" w:rsidRPr="00B83145">
        <w:rPr>
          <w:rFonts w:ascii="Georgia" w:hAnsi="Georgia" w:cs="Arial"/>
        </w:rPr>
        <w:t xml:space="preserve"> event handler</w:t>
      </w:r>
      <w:r w:rsidRPr="00B83145">
        <w:rPr>
          <w:rFonts w:ascii="Georgia" w:hAnsi="Georgia" w:cs="Arial"/>
        </w:rPr>
        <w:t>:</w:t>
      </w:r>
    </w:p>
    <w:p w14:paraId="13877F74" w14:textId="77777777" w:rsidR="005F1506" w:rsidRPr="00B83145" w:rsidRDefault="00414321" w:rsidP="001C030A">
      <w:pPr>
        <w:numPr>
          <w:ilvl w:val="3"/>
          <w:numId w:val="20"/>
        </w:numPr>
        <w:shd w:val="clear" w:color="auto" w:fill="FFFFFF"/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t>s</w:t>
      </w:r>
      <w:r w:rsidR="005F1506" w:rsidRPr="00B83145">
        <w:rPr>
          <w:rFonts w:ascii="Georgia" w:hAnsi="Georgia" w:cs="Arial"/>
        </w:rPr>
        <w:t>et score = score + 1</w:t>
      </w:r>
    </w:p>
    <w:p w14:paraId="503130C0" w14:textId="6F38DC06" w:rsidR="005F1506" w:rsidRPr="00B83145" w:rsidRDefault="00414321" w:rsidP="001C030A">
      <w:pPr>
        <w:pStyle w:val="ListParagraph"/>
        <w:numPr>
          <w:ilvl w:val="3"/>
          <w:numId w:val="39"/>
        </w:numPr>
        <w:shd w:val="clear" w:color="auto" w:fill="FFFFFF"/>
        <w:spacing w:line="293" w:lineRule="atLeast"/>
        <w:textAlignment w:val="baseline"/>
        <w:rPr>
          <w:rFonts w:ascii="Georgia" w:hAnsi="Georgia" w:cs="Arial"/>
        </w:rPr>
      </w:pPr>
      <w:r w:rsidRPr="00B83145">
        <w:rPr>
          <w:rFonts w:ascii="Georgia" w:hAnsi="Georgia" w:cs="Arial"/>
        </w:rPr>
        <w:t>s</w:t>
      </w:r>
      <w:r w:rsidR="005F1506" w:rsidRPr="00B83145">
        <w:rPr>
          <w:rFonts w:ascii="Georgia" w:hAnsi="Georgia" w:cs="Arial"/>
        </w:rPr>
        <w:t xml:space="preserve">et </w:t>
      </w:r>
      <w:proofErr w:type="spellStart"/>
      <w:r w:rsidR="005F1506" w:rsidRPr="00B83145">
        <w:rPr>
          <w:rFonts w:ascii="Georgia" w:hAnsi="Georgia" w:cs="Arial"/>
        </w:rPr>
        <w:t>LabelScore</w:t>
      </w:r>
      <w:r w:rsidR="00B74E14" w:rsidRPr="00B83145">
        <w:rPr>
          <w:rFonts w:ascii="Georgia" w:hAnsi="Georgia" w:cs="Arial"/>
        </w:rPr>
        <w:t>.Text</w:t>
      </w:r>
      <w:proofErr w:type="spellEnd"/>
      <w:r w:rsidR="005F1506" w:rsidRPr="00B83145">
        <w:rPr>
          <w:rFonts w:ascii="Georgia" w:hAnsi="Georgia" w:cs="Arial"/>
        </w:rPr>
        <w:t xml:space="preserve"> = join (“Score:”</w:t>
      </w:r>
      <w:r w:rsidR="00C9004B">
        <w:rPr>
          <w:rFonts w:ascii="Georgia" w:hAnsi="Georgia" w:cs="Arial"/>
        </w:rPr>
        <w:t>,</w:t>
      </w:r>
      <w:r w:rsidR="00B74E14" w:rsidRPr="00B83145">
        <w:rPr>
          <w:rFonts w:ascii="Georgia" w:hAnsi="Georgia" w:cs="Arial"/>
        </w:rPr>
        <w:t xml:space="preserve"> </w:t>
      </w:r>
      <w:r w:rsidR="005F1506" w:rsidRPr="00B83145">
        <w:rPr>
          <w:rFonts w:ascii="Georgia" w:hAnsi="Georgia" w:cs="Arial"/>
        </w:rPr>
        <w:t>score)</w:t>
      </w:r>
    </w:p>
    <w:p w14:paraId="0A2804A7" w14:textId="77777777" w:rsidR="005F1506" w:rsidRPr="00B83145" w:rsidRDefault="005F1506" w:rsidP="00E71309">
      <w:pPr>
        <w:pStyle w:val="ActivityBody"/>
        <w:ind w:left="1440"/>
        <w:rPr>
          <w:rFonts w:ascii="Georgia" w:hAnsi="Georgia" w:cs="Arial"/>
        </w:rPr>
      </w:pPr>
    </w:p>
    <w:p w14:paraId="3C473869" w14:textId="77777777" w:rsidR="005F1506" w:rsidRPr="00B83145" w:rsidRDefault="00B74E14" w:rsidP="005F1506">
      <w:pPr>
        <w:pStyle w:val="ActivityBody"/>
        <w:ind w:left="1080"/>
        <w:jc w:val="center"/>
        <w:rPr>
          <w:rFonts w:ascii="Georgia" w:hAnsi="Georgia" w:cs="Arial"/>
        </w:rPr>
      </w:pPr>
      <w:r w:rsidRPr="00B83145">
        <w:rPr>
          <w:rFonts w:ascii="Georgia" w:hAnsi="Georgia" w:cs="Arial"/>
          <w:noProof/>
        </w:rPr>
        <w:drawing>
          <wp:inline distT="0" distB="0" distL="0" distR="0" wp14:anchorId="77F1FA9C" wp14:editId="1928253D">
            <wp:extent cx="4659464" cy="1638593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whentouch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126" cy="163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683D" w:rsidRPr="00B83145">
        <w:rPr>
          <w:rFonts w:ascii="Georgia" w:hAnsi="Georgia" w:cs="Arial"/>
        </w:rPr>
        <w:br/>
      </w:r>
    </w:p>
    <w:p w14:paraId="134BE166" w14:textId="5C217C2A" w:rsidR="00B74E14" w:rsidRDefault="00B74E14" w:rsidP="00B74E14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Stop and test your app. Continue only when you are </w:t>
      </w:r>
      <w:r w:rsidR="00FB0468" w:rsidRPr="00B83145">
        <w:rPr>
          <w:rFonts w:ascii="Georgia" w:hAnsi="Georgia" w:cs="Arial"/>
        </w:rPr>
        <w:t xml:space="preserve">sure you have accomplished the sprint task. </w:t>
      </w:r>
      <w:r w:rsidR="0023683D" w:rsidRPr="00B83145">
        <w:rPr>
          <w:rFonts w:ascii="Georgia" w:hAnsi="Georgia" w:cs="Arial"/>
        </w:rPr>
        <w:t xml:space="preserve"> </w:t>
      </w:r>
      <w:r w:rsidR="00FB0468" w:rsidRPr="00B83145">
        <w:rPr>
          <w:rFonts w:ascii="Georgia" w:hAnsi="Georgia" w:cs="Arial"/>
        </w:rPr>
        <w:t>Wh</w:t>
      </w:r>
      <w:r w:rsidR="00B1255E" w:rsidRPr="00B83145">
        <w:rPr>
          <w:rFonts w:ascii="Georgia" w:hAnsi="Georgia" w:cs="Arial"/>
        </w:rPr>
        <w:t>en you tap on the sprite</w:t>
      </w:r>
      <w:r w:rsidR="0023683D" w:rsidRPr="00B83145">
        <w:rPr>
          <w:rFonts w:ascii="Georgia" w:hAnsi="Georgia" w:cs="Arial"/>
        </w:rPr>
        <w:t xml:space="preserve">, the score </w:t>
      </w:r>
      <w:r w:rsidR="00B1255E" w:rsidRPr="00B83145">
        <w:rPr>
          <w:rFonts w:ascii="Georgia" w:hAnsi="Georgia" w:cs="Arial"/>
        </w:rPr>
        <w:t>should increase</w:t>
      </w:r>
      <w:r w:rsidR="0023683D" w:rsidRPr="00B83145">
        <w:rPr>
          <w:rFonts w:ascii="Georgia" w:hAnsi="Georgia" w:cs="Arial"/>
        </w:rPr>
        <w:t xml:space="preserve"> by 1 and the label </w:t>
      </w:r>
      <w:r w:rsidR="00B1255E" w:rsidRPr="00B83145">
        <w:rPr>
          <w:rFonts w:ascii="Georgia" w:hAnsi="Georgia" w:cs="Arial"/>
        </w:rPr>
        <w:t>should display</w:t>
      </w:r>
      <w:r w:rsidR="0023683D" w:rsidRPr="00B83145">
        <w:rPr>
          <w:rFonts w:ascii="Georgia" w:hAnsi="Georgia" w:cs="Arial"/>
        </w:rPr>
        <w:t xml:space="preserve"> the new score.</w:t>
      </w:r>
    </w:p>
    <w:p w14:paraId="7E607587" w14:textId="77777777" w:rsidR="00FD5E03" w:rsidRPr="00B83145" w:rsidRDefault="00FD5E03" w:rsidP="00FD5E03">
      <w:pPr>
        <w:pStyle w:val="ActivityBody"/>
        <w:ind w:left="810"/>
        <w:rPr>
          <w:rFonts w:ascii="Georgia" w:hAnsi="Georgia" w:cs="Arial"/>
        </w:rPr>
      </w:pPr>
    </w:p>
    <w:p w14:paraId="327264AD" w14:textId="77777777" w:rsidR="00BD47E4" w:rsidRDefault="00FD5E03" w:rsidP="00BD47E4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When the button is pressed, reset the score to 0 and show </w:t>
      </w:r>
      <w:r w:rsidR="00C9004B" w:rsidRPr="00C9004B">
        <w:rPr>
          <w:rFonts w:ascii="Courier New" w:hAnsi="Courier New" w:cs="Courier New"/>
          <w:shd w:val="clear" w:color="auto" w:fill="B6DDE8" w:themeFill="accent5" w:themeFillTint="66"/>
        </w:rPr>
        <w:t>Sc</w:t>
      </w:r>
      <w:r w:rsidR="00C9004B">
        <w:rPr>
          <w:rFonts w:ascii="Courier New" w:hAnsi="Courier New" w:cs="Courier New"/>
          <w:shd w:val="clear" w:color="auto" w:fill="B6DDE8" w:themeFill="accent5" w:themeFillTint="66"/>
        </w:rPr>
        <w:t>ore</w:t>
      </w:r>
      <w:r w:rsidR="00C9004B" w:rsidRPr="00C9004B">
        <w:rPr>
          <w:rFonts w:ascii="Courier New" w:hAnsi="Courier New" w:cs="Courier New"/>
          <w:shd w:val="clear" w:color="auto" w:fill="B6DDE8" w:themeFill="accent5" w:themeFillTint="66"/>
        </w:rPr>
        <w:t>:</w:t>
      </w:r>
      <w:r w:rsidRPr="00C9004B">
        <w:rPr>
          <w:rFonts w:ascii="Courier New" w:hAnsi="Courier New" w:cs="Courier New"/>
          <w:shd w:val="clear" w:color="auto" w:fill="B6DDE8" w:themeFill="accent5" w:themeFillTint="66"/>
        </w:rPr>
        <w:t xml:space="preserve"> 0</w:t>
      </w:r>
      <w:r w:rsidRPr="00B83145">
        <w:rPr>
          <w:rFonts w:ascii="Georgia" w:hAnsi="Georgia" w:cs="Arial"/>
        </w:rPr>
        <w:t xml:space="preserve"> on the screen.</w:t>
      </w:r>
    </w:p>
    <w:p w14:paraId="6520454A" w14:textId="77777777" w:rsidR="00BD47E4" w:rsidRDefault="00BD47E4" w:rsidP="00BD47E4">
      <w:pPr>
        <w:pStyle w:val="ListParagraph"/>
        <w:rPr>
          <w:rFonts w:ascii="Georgia" w:hAnsi="Georgia" w:cs="Arial"/>
        </w:rPr>
      </w:pPr>
    </w:p>
    <w:p w14:paraId="55351F75" w14:textId="698D19B6" w:rsidR="00414321" w:rsidRPr="00BD47E4" w:rsidRDefault="00414321" w:rsidP="00BD47E4">
      <w:pPr>
        <w:pStyle w:val="ActivityBody"/>
        <w:ind w:left="810"/>
        <w:rPr>
          <w:rFonts w:ascii="Georgia" w:hAnsi="Georgia" w:cs="Arial"/>
        </w:rPr>
      </w:pPr>
      <w:r w:rsidRPr="00BD47E4">
        <w:rPr>
          <w:rFonts w:ascii="Georgia" w:hAnsi="Georgia" w:cs="Arial"/>
        </w:rPr>
        <w:t xml:space="preserve">This functionality is pretty simple for you because you already </w:t>
      </w:r>
      <w:r w:rsidR="00B1255E" w:rsidRPr="00BD47E4">
        <w:rPr>
          <w:rFonts w:ascii="Georgia" w:hAnsi="Georgia" w:cs="Arial"/>
        </w:rPr>
        <w:t>learned</w:t>
      </w:r>
      <w:r w:rsidRPr="00BD47E4">
        <w:rPr>
          <w:rFonts w:ascii="Georgia" w:hAnsi="Georgia" w:cs="Arial"/>
        </w:rPr>
        <w:t xml:space="preserve"> how to program a button</w:t>
      </w:r>
      <w:r w:rsidR="00864477" w:rsidRPr="00BD47E4">
        <w:rPr>
          <w:rFonts w:ascii="Georgia" w:hAnsi="Georgia" w:cs="Arial"/>
        </w:rPr>
        <w:t xml:space="preserve"> when you built the</w:t>
      </w:r>
      <w:r w:rsidR="00B1255E" w:rsidRPr="00BD47E4">
        <w:rPr>
          <w:rFonts w:ascii="Georgia" w:hAnsi="Georgia" w:cs="Arial"/>
        </w:rPr>
        <w:t xml:space="preserve"> </w:t>
      </w:r>
      <w:proofErr w:type="spellStart"/>
      <w:r w:rsidR="00B1255E" w:rsidRPr="00BD47E4">
        <w:rPr>
          <w:rFonts w:ascii="Georgia" w:hAnsi="Georgia" w:cs="Arial"/>
          <w:i/>
        </w:rPr>
        <w:t>CountMeIn</w:t>
      </w:r>
      <w:proofErr w:type="spellEnd"/>
      <w:r w:rsidR="00B1255E" w:rsidRPr="00BD47E4">
        <w:rPr>
          <w:rFonts w:ascii="Georgia" w:hAnsi="Georgia" w:cs="Arial"/>
        </w:rPr>
        <w:t xml:space="preserve"> </w:t>
      </w:r>
      <w:r w:rsidR="00864477" w:rsidRPr="00BD47E4">
        <w:rPr>
          <w:rFonts w:ascii="Georgia" w:hAnsi="Georgia" w:cs="Arial"/>
        </w:rPr>
        <w:t>app</w:t>
      </w:r>
      <w:r w:rsidR="00B1255E" w:rsidRPr="00BD47E4">
        <w:rPr>
          <w:rFonts w:ascii="Georgia" w:hAnsi="Georgia" w:cs="Arial"/>
        </w:rPr>
        <w:t>. Get the c</w:t>
      </w:r>
      <w:r w:rsidRPr="00BD47E4">
        <w:rPr>
          <w:rFonts w:ascii="Georgia" w:hAnsi="Georgia" w:cs="Arial"/>
        </w:rPr>
        <w:t xml:space="preserve">lick event handler for the </w:t>
      </w:r>
      <w:proofErr w:type="spellStart"/>
      <w:r w:rsidRPr="00BD47E4">
        <w:rPr>
          <w:rFonts w:ascii="Courier New" w:hAnsi="Courier New" w:cs="Courier New"/>
          <w:sz w:val="22"/>
          <w:szCs w:val="22"/>
          <w:shd w:val="clear" w:color="auto" w:fill="DAEEF3" w:themeFill="accent5" w:themeFillTint="33"/>
        </w:rPr>
        <w:t>ButtonReset</w:t>
      </w:r>
      <w:proofErr w:type="spellEnd"/>
      <w:r w:rsidRPr="00BD47E4">
        <w:rPr>
          <w:rFonts w:ascii="Georgia" w:hAnsi="Georgia" w:cs="Arial"/>
        </w:rPr>
        <w:t xml:space="preserve"> component and put the appropriate blocks inside of it. What should happen when the Reset button is clicked?</w:t>
      </w:r>
    </w:p>
    <w:p w14:paraId="7204A770" w14:textId="77777777" w:rsidR="00414321" w:rsidRPr="00B83145" w:rsidRDefault="00414321" w:rsidP="00414321">
      <w:pPr>
        <w:pStyle w:val="ActivityBody"/>
        <w:numPr>
          <w:ilvl w:val="2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set score = 0</w:t>
      </w:r>
    </w:p>
    <w:p w14:paraId="37986F05" w14:textId="77777777" w:rsidR="00414321" w:rsidRPr="00B83145" w:rsidRDefault="00414321" w:rsidP="00414321">
      <w:pPr>
        <w:pStyle w:val="ActivityBody"/>
        <w:numPr>
          <w:ilvl w:val="2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set </w:t>
      </w:r>
      <w:proofErr w:type="spellStart"/>
      <w:r w:rsidRPr="00B83145">
        <w:rPr>
          <w:rFonts w:ascii="Georgia" w:hAnsi="Georgia" w:cs="Arial"/>
        </w:rPr>
        <w:t>LabelScore.Text</w:t>
      </w:r>
      <w:proofErr w:type="spellEnd"/>
      <w:r w:rsidRPr="00B83145">
        <w:rPr>
          <w:rFonts w:ascii="Georgia" w:hAnsi="Georgia" w:cs="Arial"/>
        </w:rPr>
        <w:t xml:space="preserve"> = “Score: 0”</w:t>
      </w:r>
    </w:p>
    <w:p w14:paraId="6DE7EC0E" w14:textId="77777777" w:rsidR="00E12A44" w:rsidRPr="00B83145" w:rsidRDefault="00E12A44" w:rsidP="00E12A44">
      <w:pPr>
        <w:pStyle w:val="ListParagraph"/>
        <w:rPr>
          <w:rFonts w:ascii="Georgia" w:hAnsi="Georgia" w:cs="Arial"/>
        </w:rPr>
      </w:pPr>
    </w:p>
    <w:p w14:paraId="7557BBBC" w14:textId="77777777" w:rsidR="00E12A44" w:rsidRPr="00B83145" w:rsidRDefault="005F48BA" w:rsidP="00E12A44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Test your game. </w:t>
      </w:r>
      <w:r w:rsidR="00E12A44" w:rsidRPr="00B83145">
        <w:rPr>
          <w:rFonts w:ascii="Georgia" w:hAnsi="Georgia" w:cs="Arial"/>
        </w:rPr>
        <w:t>Continue only when you are sat</w:t>
      </w:r>
      <w:r w:rsidR="00441466" w:rsidRPr="00B83145">
        <w:rPr>
          <w:rFonts w:ascii="Georgia" w:hAnsi="Georgia" w:cs="Arial"/>
        </w:rPr>
        <w:t>isfied that you have completed the third task. P</w:t>
      </w:r>
      <w:r w:rsidR="00E12A44" w:rsidRPr="00B83145">
        <w:rPr>
          <w:rFonts w:ascii="Georgia" w:hAnsi="Georgia" w:cs="Arial"/>
        </w:rPr>
        <w:t xml:space="preserve">ressing the reset button </w:t>
      </w:r>
      <w:r w:rsidR="00441466" w:rsidRPr="00B83145">
        <w:rPr>
          <w:rFonts w:ascii="Georgia" w:hAnsi="Georgia" w:cs="Arial"/>
        </w:rPr>
        <w:t>should cause</w:t>
      </w:r>
      <w:r w:rsidR="00864477" w:rsidRPr="00B83145">
        <w:rPr>
          <w:rFonts w:ascii="Georgia" w:hAnsi="Georgia" w:cs="Arial"/>
        </w:rPr>
        <w:t xml:space="preserve"> the score to reset to 0 and the label on the screen should update correctly.</w:t>
      </w:r>
    </w:p>
    <w:p w14:paraId="41CA15CE" w14:textId="77777777" w:rsidR="0038261C" w:rsidRPr="00B83145" w:rsidRDefault="0038261C" w:rsidP="00441466">
      <w:pPr>
        <w:pStyle w:val="ActivityBody"/>
        <w:ind w:left="0"/>
        <w:rPr>
          <w:rFonts w:ascii="Georgia" w:hAnsi="Georgia" w:cs="Arial"/>
        </w:rPr>
      </w:pPr>
    </w:p>
    <w:p w14:paraId="00B35914" w14:textId="77777777" w:rsidR="00791858" w:rsidRPr="00B83145" w:rsidRDefault="00441466" w:rsidP="00791858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Improve </w:t>
      </w:r>
      <w:r w:rsidR="00791858" w:rsidRPr="00B83145">
        <w:rPr>
          <w:rFonts w:ascii="Georgia" w:hAnsi="Georgia" w:cs="Arial"/>
        </w:rPr>
        <w:t>your game by adding</w:t>
      </w:r>
      <w:r w:rsidRPr="00B83145">
        <w:rPr>
          <w:rFonts w:ascii="Georgia" w:hAnsi="Georgia" w:cs="Arial"/>
        </w:rPr>
        <w:t xml:space="preserve"> at least one of </w:t>
      </w:r>
      <w:r w:rsidR="00B828DC" w:rsidRPr="00B83145">
        <w:rPr>
          <w:rFonts w:ascii="Georgia" w:hAnsi="Georgia" w:cs="Arial"/>
        </w:rPr>
        <w:t xml:space="preserve">these features to your app. </w:t>
      </w:r>
    </w:p>
    <w:p w14:paraId="7B6D148D" w14:textId="77777777" w:rsidR="00B828DC" w:rsidRPr="00B83145" w:rsidRDefault="00791858" w:rsidP="00791858">
      <w:pPr>
        <w:pStyle w:val="ActivityBody"/>
        <w:numPr>
          <w:ilvl w:val="1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Increase the speed of the sprite as the game goes on.</w:t>
      </w:r>
    </w:p>
    <w:p w14:paraId="22BA5F95" w14:textId="07634787" w:rsidR="00791858" w:rsidRPr="00B83145" w:rsidRDefault="00791858" w:rsidP="00791858">
      <w:pPr>
        <w:pStyle w:val="ActivityBody"/>
        <w:numPr>
          <w:ilvl w:val="1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Count the number of misses</w:t>
      </w:r>
      <w:r w:rsidR="0099043F" w:rsidRPr="00B83145">
        <w:rPr>
          <w:rFonts w:ascii="Georgia" w:hAnsi="Georgia" w:cs="Arial"/>
        </w:rPr>
        <w:t>.</w:t>
      </w:r>
      <w:r w:rsidRPr="00B83145">
        <w:rPr>
          <w:rFonts w:ascii="Georgia" w:hAnsi="Georgia" w:cs="Arial"/>
        </w:rPr>
        <w:t xml:space="preserve"> (</w:t>
      </w:r>
      <w:r w:rsidR="0099043F" w:rsidRPr="00B83145">
        <w:rPr>
          <w:rFonts w:ascii="Georgia" w:hAnsi="Georgia" w:cs="Arial"/>
        </w:rPr>
        <w:t xml:space="preserve">Hint: </w:t>
      </w:r>
      <w:r w:rsidR="00BD47E4" w:rsidRPr="00B83145">
        <w:rPr>
          <w:rFonts w:ascii="Georgia" w:hAnsi="Georgia" w:cs="Arial"/>
        </w:rPr>
        <w:t xml:space="preserve">Use the </w:t>
      </w:r>
      <w:r w:rsidR="00BD47E4">
        <w:rPr>
          <w:rFonts w:ascii="Courier New" w:hAnsi="Courier New" w:cs="Courier New"/>
          <w:sz w:val="22"/>
          <w:szCs w:val="22"/>
          <w:shd w:val="clear" w:color="auto" w:fill="B6DDE8" w:themeFill="accent5" w:themeFillTint="66"/>
        </w:rPr>
        <w:t xml:space="preserve">when </w:t>
      </w:r>
      <w:proofErr w:type="spellStart"/>
      <w:r w:rsidR="00BD47E4">
        <w:rPr>
          <w:rFonts w:ascii="Courier New" w:hAnsi="Courier New" w:cs="Courier New"/>
          <w:sz w:val="22"/>
          <w:szCs w:val="22"/>
          <w:shd w:val="clear" w:color="auto" w:fill="B6DDE8" w:themeFill="accent5" w:themeFillTint="66"/>
        </w:rPr>
        <w:t>Canvas.T</w:t>
      </w:r>
      <w:r w:rsidR="00BD47E4" w:rsidRPr="000779E3">
        <w:rPr>
          <w:rFonts w:ascii="Courier New" w:hAnsi="Courier New" w:cs="Courier New"/>
          <w:sz w:val="22"/>
          <w:szCs w:val="22"/>
          <w:shd w:val="clear" w:color="auto" w:fill="B6DDE8" w:themeFill="accent5" w:themeFillTint="66"/>
        </w:rPr>
        <w:t>ouched</w:t>
      </w:r>
      <w:proofErr w:type="spellEnd"/>
      <w:r w:rsidR="00BD47E4" w:rsidRPr="00B83145">
        <w:rPr>
          <w:rFonts w:ascii="Georgia" w:hAnsi="Georgia" w:cs="Arial"/>
        </w:rPr>
        <w:t xml:space="preserve"> </w:t>
      </w:r>
      <w:bookmarkStart w:id="1" w:name="_GoBack"/>
      <w:bookmarkEnd w:id="1"/>
      <w:r w:rsidRPr="00B83145">
        <w:rPr>
          <w:rFonts w:ascii="Georgia" w:hAnsi="Georgia" w:cs="Arial"/>
        </w:rPr>
        <w:t>event.)</w:t>
      </w:r>
    </w:p>
    <w:p w14:paraId="62F1ADF8" w14:textId="77777777" w:rsidR="00791858" w:rsidRPr="00B83145" w:rsidRDefault="00791858" w:rsidP="00791858">
      <w:pPr>
        <w:pStyle w:val="ActivityBody"/>
        <w:numPr>
          <w:ilvl w:val="1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Add another sprite as a diversion. Take points away if the wrong sprite is tapped.</w:t>
      </w:r>
    </w:p>
    <w:p w14:paraId="6CABF0F0" w14:textId="77777777" w:rsidR="00791858" w:rsidRPr="00B83145" w:rsidRDefault="002B1FD2" w:rsidP="00791858">
      <w:pPr>
        <w:pStyle w:val="ActivityBody"/>
        <w:numPr>
          <w:ilvl w:val="1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Limit the length of the game. Record and d</w:t>
      </w:r>
      <w:r w:rsidR="00864477" w:rsidRPr="00B83145">
        <w:rPr>
          <w:rFonts w:ascii="Georgia" w:hAnsi="Georgia" w:cs="Arial"/>
        </w:rPr>
        <w:t>isplay a high score that persists between games.</w:t>
      </w:r>
    </w:p>
    <w:p w14:paraId="1B470BF8" w14:textId="77777777" w:rsidR="00B828DC" w:rsidRPr="00B83145" w:rsidRDefault="00B828DC" w:rsidP="00B828DC">
      <w:pPr>
        <w:pStyle w:val="ActivityBody"/>
        <w:ind w:left="1440"/>
        <w:rPr>
          <w:rFonts w:ascii="Georgia" w:hAnsi="Georgia" w:cs="Arial"/>
        </w:rPr>
      </w:pPr>
    </w:p>
    <w:p w14:paraId="0FA2E869" w14:textId="77777777" w:rsidR="00B828DC" w:rsidRPr="00B83145" w:rsidRDefault="00B828DC" w:rsidP="006B0796">
      <w:pPr>
        <w:pStyle w:val="ActivityBody"/>
        <w:numPr>
          <w:ilvl w:val="0"/>
          <w:numId w:val="20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Save your work in App Inventor. Provide evidence of your work to your teacher, as directed. Some methods for sharing your work with your teacher:</w:t>
      </w:r>
    </w:p>
    <w:p w14:paraId="77BACA46" w14:textId="77777777" w:rsidR="00B828DC" w:rsidRPr="00B83145" w:rsidRDefault="00B828DC" w:rsidP="00B828DC">
      <w:pPr>
        <w:pStyle w:val="ActivityBody"/>
        <w:ind w:left="720"/>
        <w:rPr>
          <w:rFonts w:ascii="Georgia" w:hAnsi="Georgia" w:cs="Arial"/>
        </w:rPr>
      </w:pPr>
    </w:p>
    <w:p w14:paraId="53EEE03B" w14:textId="11699A3D" w:rsidR="00B828DC" w:rsidRPr="00B83145" w:rsidRDefault="00B828DC" w:rsidP="006B0796">
      <w:pPr>
        <w:pStyle w:val="ActivityBody"/>
        <w:numPr>
          <w:ilvl w:val="1"/>
          <w:numId w:val="44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Show your App Inventor screen</w:t>
      </w:r>
      <w:r w:rsidR="00526E91" w:rsidRPr="00B83145">
        <w:rPr>
          <w:rFonts w:ascii="Georgia" w:hAnsi="Georgia" w:cs="Arial"/>
        </w:rPr>
        <w:t>.</w:t>
      </w:r>
    </w:p>
    <w:p w14:paraId="0E1D1A91" w14:textId="1B4EE344" w:rsidR="00B828DC" w:rsidRPr="00B83145" w:rsidRDefault="00B828DC" w:rsidP="006B0796">
      <w:pPr>
        <w:pStyle w:val="ActivityBody"/>
        <w:numPr>
          <w:ilvl w:val="1"/>
          <w:numId w:val="44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>Demonstrate the app on a tablet using AI Companion</w:t>
      </w:r>
      <w:r w:rsidR="00526E91" w:rsidRPr="00B83145">
        <w:rPr>
          <w:rFonts w:ascii="Georgia" w:hAnsi="Georgia" w:cs="Arial"/>
        </w:rPr>
        <w:t>.</w:t>
      </w:r>
    </w:p>
    <w:p w14:paraId="0D90EC12" w14:textId="3C7157A8" w:rsidR="00B828DC" w:rsidRPr="00B83145" w:rsidRDefault="00B828DC" w:rsidP="006B0796">
      <w:pPr>
        <w:pStyle w:val="ActivityBody"/>
        <w:numPr>
          <w:ilvl w:val="1"/>
          <w:numId w:val="44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lastRenderedPageBreak/>
        <w:t xml:space="preserve">Download the App Inventor program by selecting </w:t>
      </w:r>
      <w:r w:rsidRPr="00B83145">
        <w:rPr>
          <w:rFonts w:ascii="Georgia" w:hAnsi="Georgia" w:cs="Arial"/>
          <w:b/>
        </w:rPr>
        <w:t>Projects</w:t>
      </w:r>
      <w:r w:rsidRPr="00B83145">
        <w:rPr>
          <w:rFonts w:ascii="Georgia" w:hAnsi="Georgia" w:cs="Arial"/>
        </w:rPr>
        <w:t xml:space="preserve"> &gt; </w:t>
      </w:r>
      <w:r w:rsidRPr="00B83145">
        <w:rPr>
          <w:rFonts w:ascii="Georgia" w:hAnsi="Georgia" w:cs="Arial"/>
          <w:b/>
        </w:rPr>
        <w:t>Export selected project (.AIA) to my computer</w:t>
      </w:r>
      <w:r w:rsidRPr="00B83145">
        <w:rPr>
          <w:rFonts w:ascii="Georgia" w:hAnsi="Georgia" w:cs="Arial"/>
        </w:rPr>
        <w:t>)</w:t>
      </w:r>
      <w:r w:rsidR="00526E91" w:rsidRPr="00B83145">
        <w:rPr>
          <w:rFonts w:ascii="Georgia" w:hAnsi="Georgia" w:cs="Arial"/>
        </w:rPr>
        <w:t>.</w:t>
      </w:r>
      <w:r w:rsidRPr="00B83145">
        <w:rPr>
          <w:rFonts w:ascii="Georgia" w:hAnsi="Georgia" w:cs="Arial"/>
        </w:rPr>
        <w:t xml:space="preserve"> </w:t>
      </w:r>
    </w:p>
    <w:p w14:paraId="5C10C348" w14:textId="5BFB355E" w:rsidR="00B828DC" w:rsidRPr="00F62112" w:rsidRDefault="00B828DC" w:rsidP="00B828DC">
      <w:pPr>
        <w:pStyle w:val="ActivityBody"/>
        <w:numPr>
          <w:ilvl w:val="1"/>
          <w:numId w:val="44"/>
        </w:numPr>
        <w:rPr>
          <w:rFonts w:ascii="Georgia" w:hAnsi="Georgia" w:cs="Arial"/>
        </w:rPr>
      </w:pPr>
      <w:r w:rsidRPr="00B83145">
        <w:rPr>
          <w:rFonts w:ascii="Georgia" w:hAnsi="Georgia" w:cs="Arial"/>
        </w:rPr>
        <w:t xml:space="preserve">Download the Android app by selecting </w:t>
      </w:r>
      <w:r w:rsidRPr="00B83145">
        <w:rPr>
          <w:rFonts w:ascii="Georgia" w:hAnsi="Georgia" w:cs="Arial"/>
          <w:b/>
        </w:rPr>
        <w:t>Build</w:t>
      </w:r>
      <w:r w:rsidRPr="00B83145">
        <w:rPr>
          <w:rFonts w:ascii="Georgia" w:hAnsi="Georgia" w:cs="Arial"/>
        </w:rPr>
        <w:t xml:space="preserve"> &gt; </w:t>
      </w:r>
      <w:r w:rsidRPr="00B83145">
        <w:rPr>
          <w:rFonts w:ascii="Georgia" w:hAnsi="Georgia" w:cs="Arial"/>
          <w:b/>
        </w:rPr>
        <w:t>App (save .APK to my computer)</w:t>
      </w:r>
      <w:r w:rsidR="00526E91" w:rsidRPr="00B83145">
        <w:rPr>
          <w:rFonts w:ascii="Georgia" w:hAnsi="Georgia"/>
        </w:rPr>
        <w:t>.</w:t>
      </w:r>
      <w:r w:rsidRPr="00B83145">
        <w:rPr>
          <w:rFonts w:ascii="Georgia" w:hAnsi="Georgia" w:cs="Arial"/>
        </w:rPr>
        <w:t xml:space="preserve"> </w:t>
      </w:r>
    </w:p>
    <w:p w14:paraId="0A208B1C" w14:textId="298AA922" w:rsidR="00B828DC" w:rsidRPr="00B83145" w:rsidRDefault="00B828DC" w:rsidP="00B828DC">
      <w:pPr>
        <w:pStyle w:val="ActivitySection"/>
        <w:rPr>
          <w:rFonts w:ascii="Georgia" w:hAnsi="Georgia" w:cs="Arial"/>
          <w:sz w:val="28"/>
        </w:rPr>
      </w:pPr>
      <w:r w:rsidRPr="00B83145">
        <w:rPr>
          <w:rFonts w:ascii="Georgia" w:hAnsi="Georgia" w:cs="Arial"/>
          <w:sz w:val="28"/>
        </w:rPr>
        <w:t>Conclusion</w:t>
      </w:r>
      <w:r w:rsidR="00526E91" w:rsidRPr="00B83145">
        <w:rPr>
          <w:rFonts w:ascii="Georgia" w:hAnsi="Georgia" w:cs="Arial"/>
          <w:sz w:val="28"/>
        </w:rPr>
        <w:t xml:space="preserve"> Questions</w:t>
      </w:r>
    </w:p>
    <w:p w14:paraId="4ECA3237" w14:textId="7449A184" w:rsidR="002D635B" w:rsidRPr="009C15CC" w:rsidRDefault="00B828DC" w:rsidP="009C15CC">
      <w:pPr>
        <w:pStyle w:val="ActivityNumbers"/>
        <w:rPr>
          <w:rFonts w:ascii="Georgia" w:hAnsi="Georgia"/>
        </w:rPr>
      </w:pPr>
      <w:r w:rsidRPr="00B83145">
        <w:rPr>
          <w:rFonts w:ascii="Georgia" w:hAnsi="Georgia"/>
        </w:rPr>
        <w:t xml:space="preserve">What is </w:t>
      </w:r>
      <w:r w:rsidR="008F4A83" w:rsidRPr="00B83145">
        <w:rPr>
          <w:rFonts w:ascii="Georgia" w:hAnsi="Georgia"/>
        </w:rPr>
        <w:t>a global variable?</w:t>
      </w:r>
    </w:p>
    <w:p w14:paraId="3DF547F7" w14:textId="77777777" w:rsidR="00094ECD" w:rsidRPr="00B83145" w:rsidRDefault="00094ECD" w:rsidP="00094ECD">
      <w:pPr>
        <w:pStyle w:val="ActivityNumbers"/>
        <w:rPr>
          <w:rFonts w:ascii="Georgia" w:hAnsi="Georgia"/>
        </w:rPr>
      </w:pPr>
      <w:r w:rsidRPr="00B83145">
        <w:rPr>
          <w:rFonts w:ascii="Georgia" w:hAnsi="Georgia"/>
        </w:rPr>
        <w:t>What are some of the advantages gained by using a procedure in a program?</w:t>
      </w:r>
    </w:p>
    <w:p w14:paraId="18ABA817" w14:textId="77777777" w:rsidR="005F20DF" w:rsidRPr="00B83145" w:rsidRDefault="005F20DF" w:rsidP="005F20DF">
      <w:pPr>
        <w:pStyle w:val="ActivityNumbers"/>
        <w:numPr>
          <w:ilvl w:val="0"/>
          <w:numId w:val="0"/>
        </w:numPr>
        <w:ind w:left="720"/>
        <w:rPr>
          <w:rFonts w:ascii="Georgia" w:hAnsi="Georgia"/>
          <w:color w:val="FF0000"/>
        </w:rPr>
      </w:pPr>
    </w:p>
    <w:p w14:paraId="0C5C41C4" w14:textId="77777777" w:rsidR="00B828DC" w:rsidRPr="00B83145" w:rsidRDefault="00B828DC" w:rsidP="005F20DF">
      <w:pPr>
        <w:pStyle w:val="ActivityNumbers"/>
        <w:numPr>
          <w:ilvl w:val="0"/>
          <w:numId w:val="0"/>
        </w:numPr>
        <w:ind w:left="720"/>
        <w:rPr>
          <w:rFonts w:ascii="Georgia" w:hAnsi="Georgia"/>
          <w:color w:val="FF0000"/>
        </w:rPr>
      </w:pPr>
    </w:p>
    <w:p w14:paraId="4A53B3A6" w14:textId="77777777" w:rsidR="004E6205" w:rsidRPr="00B83145" w:rsidRDefault="004E6205" w:rsidP="00DB0B96">
      <w:pPr>
        <w:pStyle w:val="ActivityNumbers"/>
        <w:numPr>
          <w:ilvl w:val="0"/>
          <w:numId w:val="0"/>
        </w:numPr>
        <w:rPr>
          <w:rFonts w:ascii="Georgia" w:hAnsi="Georgia"/>
        </w:rPr>
      </w:pPr>
    </w:p>
    <w:p w14:paraId="081FD108" w14:textId="77777777" w:rsidR="00FE29F9" w:rsidRPr="00B83145" w:rsidRDefault="00FE29F9">
      <w:pPr>
        <w:pStyle w:val="ActivityNumbers"/>
        <w:numPr>
          <w:ilvl w:val="0"/>
          <w:numId w:val="0"/>
        </w:numPr>
        <w:tabs>
          <w:tab w:val="right" w:pos="7200"/>
        </w:tabs>
        <w:ind w:left="720"/>
        <w:rPr>
          <w:rFonts w:ascii="Georgia" w:hAnsi="Georgia"/>
          <w:sz w:val="16"/>
          <w:szCs w:val="16"/>
        </w:rPr>
      </w:pPr>
    </w:p>
    <w:sectPr w:rsidR="00FE29F9" w:rsidRPr="00B83145">
      <w:headerReference w:type="even" r:id="rId13"/>
      <w:footerReference w:type="default" r:id="rId14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C4AAF" w14:textId="77777777" w:rsidR="006B349B" w:rsidRDefault="006B349B">
      <w:r>
        <w:separator/>
      </w:r>
    </w:p>
    <w:p w14:paraId="4D09E827" w14:textId="77777777" w:rsidR="006B349B" w:rsidRDefault="006B349B"/>
    <w:p w14:paraId="101BEC13" w14:textId="77777777" w:rsidR="006B349B" w:rsidRDefault="006B349B"/>
  </w:endnote>
  <w:endnote w:type="continuationSeparator" w:id="0">
    <w:p w14:paraId="15B462C9" w14:textId="77777777" w:rsidR="006B349B" w:rsidRDefault="006B349B">
      <w:r>
        <w:continuationSeparator/>
      </w:r>
    </w:p>
    <w:p w14:paraId="443E67ED" w14:textId="77777777" w:rsidR="006B349B" w:rsidRDefault="006B349B"/>
    <w:p w14:paraId="2925BDB3" w14:textId="77777777" w:rsidR="006B349B" w:rsidRDefault="006B34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04C775" w14:textId="77777777" w:rsidR="0089282F" w:rsidRPr="00DC4EAC" w:rsidRDefault="0089282F" w:rsidP="004658D7">
    <w:pPr>
      <w:pStyle w:val="Footer"/>
      <w:tabs>
        <w:tab w:val="right" w:pos="9360"/>
      </w:tabs>
      <w:rPr>
        <w:rFonts w:ascii="Georgia" w:hAnsi="Georgia" w:cs="Courier New"/>
        <w:szCs w:val="20"/>
      </w:rPr>
    </w:pPr>
    <w:r w:rsidRPr="00822F31">
      <w:rPr>
        <w:rFonts w:cs="Arial"/>
        <w:szCs w:val="20"/>
      </w:rPr>
      <w:tab/>
    </w:r>
    <w:r w:rsidRPr="00DC4EAC">
      <w:rPr>
        <w:rFonts w:ascii="Georgia" w:hAnsi="Georgia" w:cs="Courier New"/>
        <w:szCs w:val="20"/>
      </w:rPr>
      <w:t>© 201</w:t>
    </w:r>
    <w:r w:rsidR="008318FB" w:rsidRPr="00DC4EAC">
      <w:rPr>
        <w:rFonts w:ascii="Georgia" w:hAnsi="Georgia" w:cs="Courier New"/>
        <w:szCs w:val="20"/>
      </w:rPr>
      <w:t>5</w:t>
    </w:r>
    <w:r w:rsidRPr="00DC4EAC">
      <w:rPr>
        <w:rFonts w:ascii="Georgia" w:hAnsi="Georgia" w:cs="Courier New"/>
        <w:szCs w:val="20"/>
      </w:rPr>
      <w:t xml:space="preserve"> Project Lead The Way, Inc.</w:t>
    </w:r>
  </w:p>
  <w:p w14:paraId="4E64901F" w14:textId="0586395C" w:rsidR="0089282F" w:rsidRPr="00DC4EAC" w:rsidRDefault="0089282F" w:rsidP="00313C0E">
    <w:pPr>
      <w:pStyle w:val="Footer"/>
      <w:tabs>
        <w:tab w:val="right" w:pos="9360"/>
      </w:tabs>
      <w:jc w:val="left"/>
      <w:rPr>
        <w:rFonts w:ascii="Georgia" w:hAnsi="Georgia" w:cs="Courier New"/>
        <w:szCs w:val="20"/>
      </w:rPr>
    </w:pPr>
    <w:r w:rsidRPr="00DC4EAC">
      <w:rPr>
        <w:rFonts w:ascii="Georgia" w:hAnsi="Georgia" w:cs="Courier New"/>
        <w:i/>
        <w:szCs w:val="20"/>
      </w:rPr>
      <w:tab/>
    </w:r>
    <w:r w:rsidRPr="00DC4EAC">
      <w:rPr>
        <w:rFonts w:ascii="Georgia" w:hAnsi="Georgia" w:cs="Courier New"/>
        <w:szCs w:val="20"/>
      </w:rPr>
      <w:t xml:space="preserve">Introduction to Computer Science </w:t>
    </w:r>
    <w:r w:rsidR="009A0951" w:rsidRPr="00DC4EAC">
      <w:rPr>
        <w:rFonts w:ascii="Georgia" w:hAnsi="Georgia" w:cs="Courier New"/>
        <w:szCs w:val="20"/>
      </w:rPr>
      <w:t>Project</w:t>
    </w:r>
    <w:r w:rsidRPr="00DC4EAC">
      <w:rPr>
        <w:rFonts w:ascii="Georgia" w:hAnsi="Georgia" w:cs="Courier New"/>
        <w:szCs w:val="20"/>
      </w:rPr>
      <w:t xml:space="preserve"> </w:t>
    </w:r>
    <w:r w:rsidR="009A0951" w:rsidRPr="00DC4EAC">
      <w:rPr>
        <w:rFonts w:ascii="Georgia" w:hAnsi="Georgia" w:cs="Courier New"/>
        <w:szCs w:val="20"/>
      </w:rPr>
      <w:t>1.1.7</w:t>
    </w:r>
    <w:r w:rsidRPr="00DC4EAC">
      <w:rPr>
        <w:rFonts w:ascii="Georgia" w:hAnsi="Georgia" w:cs="Courier New"/>
        <w:szCs w:val="20"/>
      </w:rPr>
      <w:t xml:space="preserve"> </w:t>
    </w:r>
    <w:r w:rsidR="00536840" w:rsidRPr="00DC4EAC">
      <w:rPr>
        <w:rFonts w:ascii="Georgia" w:hAnsi="Georgia" w:cs="Courier New"/>
        <w:szCs w:val="20"/>
      </w:rPr>
      <w:t>Sprite</w:t>
    </w:r>
    <w:r w:rsidR="00626A59" w:rsidRPr="00DC4EAC">
      <w:rPr>
        <w:rFonts w:ascii="Georgia" w:hAnsi="Georgia" w:cs="Courier New"/>
        <w:szCs w:val="20"/>
      </w:rPr>
      <w:t xml:space="preserve"> </w:t>
    </w:r>
    <w:r w:rsidR="0056614A" w:rsidRPr="00DC4EAC">
      <w:rPr>
        <w:rFonts w:ascii="Georgia" w:hAnsi="Georgia" w:cs="Courier New"/>
        <w:szCs w:val="20"/>
      </w:rPr>
      <w:t>Smash</w:t>
    </w:r>
    <w:r w:rsidR="009C15CC" w:rsidRPr="00DC4EAC">
      <w:rPr>
        <w:rFonts w:ascii="Georgia" w:hAnsi="Georgia" w:cs="Courier New"/>
        <w:szCs w:val="20"/>
      </w:rPr>
      <w:t xml:space="preserve"> </w:t>
    </w:r>
    <w:r w:rsidRPr="00DC4EAC">
      <w:rPr>
        <w:rFonts w:ascii="Georgia" w:hAnsi="Georgia" w:cs="Courier New"/>
        <w:szCs w:val="20"/>
      </w:rPr>
      <w:t xml:space="preserve">– Page </w:t>
    </w:r>
    <w:r w:rsidRPr="00DC4EAC">
      <w:rPr>
        <w:rStyle w:val="PageNumber"/>
        <w:rFonts w:ascii="Georgia" w:hAnsi="Georgia" w:cs="Courier New"/>
        <w:szCs w:val="20"/>
      </w:rPr>
      <w:fldChar w:fldCharType="begin"/>
    </w:r>
    <w:r w:rsidRPr="00DC4EAC">
      <w:rPr>
        <w:rStyle w:val="PageNumber"/>
        <w:rFonts w:ascii="Georgia" w:hAnsi="Georgia" w:cs="Courier New"/>
        <w:szCs w:val="20"/>
      </w:rPr>
      <w:instrText xml:space="preserve"> PAGE </w:instrText>
    </w:r>
    <w:r w:rsidRPr="00DC4EAC">
      <w:rPr>
        <w:rStyle w:val="PageNumber"/>
        <w:rFonts w:ascii="Georgia" w:hAnsi="Georgia" w:cs="Courier New"/>
        <w:szCs w:val="20"/>
      </w:rPr>
      <w:fldChar w:fldCharType="separate"/>
    </w:r>
    <w:r w:rsidR="00BD47E4">
      <w:rPr>
        <w:rStyle w:val="PageNumber"/>
        <w:rFonts w:ascii="Georgia" w:hAnsi="Georgia" w:cs="Courier New"/>
        <w:noProof/>
        <w:szCs w:val="20"/>
      </w:rPr>
      <w:t>6</w:t>
    </w:r>
    <w:r w:rsidRPr="00DC4EAC">
      <w:rPr>
        <w:rStyle w:val="PageNumber"/>
        <w:rFonts w:ascii="Georgia" w:hAnsi="Georgia" w:cs="Courier New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CE2BB" w14:textId="77777777" w:rsidR="006B349B" w:rsidRDefault="006B349B">
      <w:r>
        <w:separator/>
      </w:r>
    </w:p>
    <w:p w14:paraId="34C31E7D" w14:textId="77777777" w:rsidR="006B349B" w:rsidRDefault="006B349B"/>
    <w:p w14:paraId="3C75733B" w14:textId="77777777" w:rsidR="006B349B" w:rsidRDefault="006B349B"/>
  </w:footnote>
  <w:footnote w:type="continuationSeparator" w:id="0">
    <w:p w14:paraId="27624FD3" w14:textId="77777777" w:rsidR="006B349B" w:rsidRDefault="006B349B">
      <w:r>
        <w:continuationSeparator/>
      </w:r>
    </w:p>
    <w:p w14:paraId="019D1E29" w14:textId="77777777" w:rsidR="006B349B" w:rsidRDefault="006B349B"/>
    <w:p w14:paraId="039AB4F9" w14:textId="77777777" w:rsidR="006B349B" w:rsidRDefault="006B34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5AAB1F" w14:textId="77777777" w:rsidR="0089282F" w:rsidRDefault="0089282F"/>
  <w:p w14:paraId="1D63B7BB" w14:textId="77777777" w:rsidR="0089282F" w:rsidRDefault="0089282F"/>
  <w:p w14:paraId="158C30E4" w14:textId="77777777" w:rsidR="0089282F" w:rsidRDefault="008928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 w15:restartNumberingAfterBreak="0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5729F"/>
    <w:multiLevelType w:val="hybridMultilevel"/>
    <w:tmpl w:val="9470190A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4F446056">
      <w:start w:val="1"/>
      <w:numFmt w:val="lowerLetter"/>
      <w:lvlText w:val="%2."/>
      <w:lvlJc w:val="left"/>
      <w:pPr>
        <w:ind w:left="28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6065267"/>
    <w:multiLevelType w:val="hybridMultilevel"/>
    <w:tmpl w:val="6B90E3FC"/>
    <w:lvl w:ilvl="0" w:tplc="D5EC3DDE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4" w15:restartNumberingAfterBreak="0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67E7"/>
    <w:multiLevelType w:val="hybridMultilevel"/>
    <w:tmpl w:val="8AB00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947899"/>
    <w:multiLevelType w:val="hybridMultilevel"/>
    <w:tmpl w:val="C70EEBA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B7DCC"/>
    <w:multiLevelType w:val="hybridMultilevel"/>
    <w:tmpl w:val="86D8803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5EAC47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1E961084"/>
    <w:multiLevelType w:val="hybridMultilevel"/>
    <w:tmpl w:val="DCECC45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D5EC3DDE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59CC"/>
    <w:multiLevelType w:val="hybridMultilevel"/>
    <w:tmpl w:val="06AC3F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9880A0C"/>
    <w:multiLevelType w:val="hybridMultilevel"/>
    <w:tmpl w:val="86D8803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5EAC47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C881493"/>
    <w:multiLevelType w:val="hybridMultilevel"/>
    <w:tmpl w:val="DDE2B4C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1F5098"/>
    <w:multiLevelType w:val="hybridMultilevel"/>
    <w:tmpl w:val="B98E260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D5EC3DDE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695B9F"/>
    <w:multiLevelType w:val="hybridMultilevel"/>
    <w:tmpl w:val="4296EFF8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D13E74"/>
    <w:multiLevelType w:val="hybridMultilevel"/>
    <w:tmpl w:val="9CF6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91A27"/>
    <w:multiLevelType w:val="hybridMultilevel"/>
    <w:tmpl w:val="F7ECA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AF1D7C"/>
    <w:multiLevelType w:val="hybridMultilevel"/>
    <w:tmpl w:val="CA222D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3B5C6FE6"/>
    <w:multiLevelType w:val="hybridMultilevel"/>
    <w:tmpl w:val="459E1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431391"/>
    <w:multiLevelType w:val="hybridMultilevel"/>
    <w:tmpl w:val="8658415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E9E7078"/>
    <w:multiLevelType w:val="hybridMultilevel"/>
    <w:tmpl w:val="D7AA1AB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0D20864"/>
    <w:multiLevelType w:val="hybridMultilevel"/>
    <w:tmpl w:val="211443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1F17F98"/>
    <w:multiLevelType w:val="hybridMultilevel"/>
    <w:tmpl w:val="80800B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5C43A0A"/>
    <w:multiLevelType w:val="hybridMultilevel"/>
    <w:tmpl w:val="9470190A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4F446056">
      <w:start w:val="1"/>
      <w:numFmt w:val="lowerLetter"/>
      <w:lvlText w:val="%2."/>
      <w:lvlJc w:val="left"/>
      <w:pPr>
        <w:ind w:left="28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46921856"/>
    <w:multiLevelType w:val="hybridMultilevel"/>
    <w:tmpl w:val="0C5A370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D5EC3DDE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D4635A6"/>
    <w:multiLevelType w:val="hybridMultilevel"/>
    <w:tmpl w:val="5A22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04763"/>
    <w:multiLevelType w:val="hybridMultilevel"/>
    <w:tmpl w:val="B44661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C822D05"/>
    <w:multiLevelType w:val="multilevel"/>
    <w:tmpl w:val="C21C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F260772"/>
    <w:multiLevelType w:val="hybridMultilevel"/>
    <w:tmpl w:val="890060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0" w15:restartNumberingAfterBreak="0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3EC2840"/>
    <w:multiLevelType w:val="hybridMultilevel"/>
    <w:tmpl w:val="D31A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DA661D"/>
    <w:multiLevelType w:val="hybridMultilevel"/>
    <w:tmpl w:val="68B8F6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D64648F"/>
    <w:multiLevelType w:val="hybridMultilevel"/>
    <w:tmpl w:val="9470190A"/>
    <w:lvl w:ilvl="0" w:tplc="04090019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4F446056">
      <w:start w:val="1"/>
      <w:numFmt w:val="lowerLetter"/>
      <w:lvlText w:val="%2."/>
      <w:lvlJc w:val="left"/>
      <w:pPr>
        <w:ind w:left="288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 w15:restartNumberingAfterBreak="0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945145"/>
    <w:multiLevelType w:val="hybridMultilevel"/>
    <w:tmpl w:val="196821FA"/>
    <w:lvl w:ilvl="0" w:tplc="0409000F">
      <w:start w:val="1"/>
      <w:numFmt w:val="decimal"/>
      <w:lvlText w:val="%1."/>
      <w:lvlJc w:val="left"/>
      <w:pPr>
        <w:ind w:left="22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47"/>
  </w:num>
  <w:num w:numId="5">
    <w:abstractNumId w:val="20"/>
  </w:num>
  <w:num w:numId="6">
    <w:abstractNumId w:val="34"/>
  </w:num>
  <w:num w:numId="7">
    <w:abstractNumId w:val="37"/>
  </w:num>
  <w:num w:numId="8">
    <w:abstractNumId w:val="9"/>
  </w:num>
  <w:num w:numId="9">
    <w:abstractNumId w:val="42"/>
  </w:num>
  <w:num w:numId="10">
    <w:abstractNumId w:val="45"/>
  </w:num>
  <w:num w:numId="11">
    <w:abstractNumId w:val="40"/>
    <w:lvlOverride w:ilvl="0">
      <w:startOverride w:val="1"/>
    </w:lvlOverride>
  </w:num>
  <w:num w:numId="12">
    <w:abstractNumId w:val="21"/>
  </w:num>
  <w:num w:numId="13">
    <w:abstractNumId w:val="19"/>
  </w:num>
  <w:num w:numId="14">
    <w:abstractNumId w:val="14"/>
  </w:num>
  <w:num w:numId="15">
    <w:abstractNumId w:val="4"/>
  </w:num>
  <w:num w:numId="16">
    <w:abstractNumId w:val="18"/>
  </w:num>
  <w:num w:numId="17">
    <w:abstractNumId w:val="0"/>
  </w:num>
  <w:num w:numId="18">
    <w:abstractNumId w:val="12"/>
  </w:num>
  <w:num w:numId="19">
    <w:abstractNumId w:val="1"/>
  </w:num>
  <w:num w:numId="20">
    <w:abstractNumId w:val="33"/>
  </w:num>
  <w:num w:numId="21">
    <w:abstractNumId w:val="24"/>
  </w:num>
  <w:num w:numId="22">
    <w:abstractNumId w:val="27"/>
  </w:num>
  <w:num w:numId="23">
    <w:abstractNumId w:val="41"/>
  </w:num>
  <w:num w:numId="24">
    <w:abstractNumId w:val="36"/>
  </w:num>
  <w:num w:numId="25">
    <w:abstractNumId w:val="32"/>
  </w:num>
  <w:num w:numId="26">
    <w:abstractNumId w:val="44"/>
  </w:num>
  <w:num w:numId="27">
    <w:abstractNumId w:val="2"/>
  </w:num>
  <w:num w:numId="28">
    <w:abstractNumId w:val="29"/>
  </w:num>
  <w:num w:numId="29">
    <w:abstractNumId w:val="28"/>
  </w:num>
  <w:num w:numId="30">
    <w:abstractNumId w:val="17"/>
  </w:num>
  <w:num w:numId="31">
    <w:abstractNumId w:val="30"/>
  </w:num>
  <w:num w:numId="32">
    <w:abstractNumId w:val="15"/>
  </w:num>
  <w:num w:numId="33">
    <w:abstractNumId w:val="46"/>
  </w:num>
  <w:num w:numId="34">
    <w:abstractNumId w:val="26"/>
  </w:num>
  <w:num w:numId="35">
    <w:abstractNumId w:val="8"/>
  </w:num>
  <w:num w:numId="36">
    <w:abstractNumId w:val="11"/>
  </w:num>
  <w:num w:numId="37">
    <w:abstractNumId w:val="22"/>
  </w:num>
  <w:num w:numId="38">
    <w:abstractNumId w:val="7"/>
  </w:num>
  <w:num w:numId="39">
    <w:abstractNumId w:val="35"/>
  </w:num>
  <w:num w:numId="40">
    <w:abstractNumId w:val="43"/>
  </w:num>
  <w:num w:numId="41">
    <w:abstractNumId w:val="25"/>
  </w:num>
  <w:num w:numId="42">
    <w:abstractNumId w:val="39"/>
  </w:num>
  <w:num w:numId="43">
    <w:abstractNumId w:val="3"/>
  </w:num>
  <w:num w:numId="44">
    <w:abstractNumId w:val="10"/>
  </w:num>
  <w:num w:numId="45">
    <w:abstractNumId w:val="38"/>
  </w:num>
  <w:num w:numId="46">
    <w:abstractNumId w:val="23"/>
  </w:num>
  <w:num w:numId="47">
    <w:abstractNumId w:val="6"/>
  </w:num>
  <w:num w:numId="48">
    <w:abstractNumId w:val="3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000F8"/>
    <w:rsid w:val="000010D3"/>
    <w:rsid w:val="00004F65"/>
    <w:rsid w:val="00012BB7"/>
    <w:rsid w:val="00013B6D"/>
    <w:rsid w:val="00014FD3"/>
    <w:rsid w:val="00016219"/>
    <w:rsid w:val="00017067"/>
    <w:rsid w:val="000170C8"/>
    <w:rsid w:val="000176F8"/>
    <w:rsid w:val="00017BE1"/>
    <w:rsid w:val="00020E8C"/>
    <w:rsid w:val="00022220"/>
    <w:rsid w:val="0002791E"/>
    <w:rsid w:val="00027CFF"/>
    <w:rsid w:val="00032537"/>
    <w:rsid w:val="00041361"/>
    <w:rsid w:val="00046BE1"/>
    <w:rsid w:val="000473C7"/>
    <w:rsid w:val="00054914"/>
    <w:rsid w:val="00054F02"/>
    <w:rsid w:val="0005519E"/>
    <w:rsid w:val="00060A02"/>
    <w:rsid w:val="00062612"/>
    <w:rsid w:val="00062AC7"/>
    <w:rsid w:val="00063E46"/>
    <w:rsid w:val="00064075"/>
    <w:rsid w:val="00064C50"/>
    <w:rsid w:val="00073C98"/>
    <w:rsid w:val="00074FFE"/>
    <w:rsid w:val="000805EE"/>
    <w:rsid w:val="0008484C"/>
    <w:rsid w:val="0008509F"/>
    <w:rsid w:val="00091282"/>
    <w:rsid w:val="00094ECD"/>
    <w:rsid w:val="0009531B"/>
    <w:rsid w:val="000A07DB"/>
    <w:rsid w:val="000A1448"/>
    <w:rsid w:val="000A1BE1"/>
    <w:rsid w:val="000A1F65"/>
    <w:rsid w:val="000A6EEA"/>
    <w:rsid w:val="000A7A3B"/>
    <w:rsid w:val="000B1187"/>
    <w:rsid w:val="000B1A21"/>
    <w:rsid w:val="000B1F36"/>
    <w:rsid w:val="000B26DD"/>
    <w:rsid w:val="000B42E2"/>
    <w:rsid w:val="000C12A9"/>
    <w:rsid w:val="000C235D"/>
    <w:rsid w:val="000C2995"/>
    <w:rsid w:val="000C2D0B"/>
    <w:rsid w:val="000C434E"/>
    <w:rsid w:val="000C52AD"/>
    <w:rsid w:val="000C66C6"/>
    <w:rsid w:val="000D2024"/>
    <w:rsid w:val="000D4361"/>
    <w:rsid w:val="000D6777"/>
    <w:rsid w:val="000E07D7"/>
    <w:rsid w:val="000E692F"/>
    <w:rsid w:val="000F0313"/>
    <w:rsid w:val="000F2909"/>
    <w:rsid w:val="000F2E67"/>
    <w:rsid w:val="000F3BB3"/>
    <w:rsid w:val="000F6648"/>
    <w:rsid w:val="00100C2D"/>
    <w:rsid w:val="001046B4"/>
    <w:rsid w:val="00111183"/>
    <w:rsid w:val="00114AB3"/>
    <w:rsid w:val="00115DAC"/>
    <w:rsid w:val="00116643"/>
    <w:rsid w:val="00121D89"/>
    <w:rsid w:val="0012407A"/>
    <w:rsid w:val="001250EB"/>
    <w:rsid w:val="00127812"/>
    <w:rsid w:val="0013069C"/>
    <w:rsid w:val="00140244"/>
    <w:rsid w:val="00140250"/>
    <w:rsid w:val="001528F6"/>
    <w:rsid w:val="00156B8D"/>
    <w:rsid w:val="00156F5A"/>
    <w:rsid w:val="00157C36"/>
    <w:rsid w:val="00162E37"/>
    <w:rsid w:val="00170298"/>
    <w:rsid w:val="00171FBD"/>
    <w:rsid w:val="0017396A"/>
    <w:rsid w:val="001747DD"/>
    <w:rsid w:val="00174F53"/>
    <w:rsid w:val="00174FBB"/>
    <w:rsid w:val="00177309"/>
    <w:rsid w:val="00181E25"/>
    <w:rsid w:val="00183019"/>
    <w:rsid w:val="00187FDE"/>
    <w:rsid w:val="00191FC7"/>
    <w:rsid w:val="00195894"/>
    <w:rsid w:val="001B23BB"/>
    <w:rsid w:val="001B40CE"/>
    <w:rsid w:val="001B444E"/>
    <w:rsid w:val="001B49B8"/>
    <w:rsid w:val="001B5BF0"/>
    <w:rsid w:val="001C030A"/>
    <w:rsid w:val="001C1274"/>
    <w:rsid w:val="001D0F5B"/>
    <w:rsid w:val="001E02F4"/>
    <w:rsid w:val="001E1081"/>
    <w:rsid w:val="001E6139"/>
    <w:rsid w:val="001F1F46"/>
    <w:rsid w:val="001F3390"/>
    <w:rsid w:val="00200A9D"/>
    <w:rsid w:val="00202F9A"/>
    <w:rsid w:val="00203D31"/>
    <w:rsid w:val="00207076"/>
    <w:rsid w:val="00210668"/>
    <w:rsid w:val="00211193"/>
    <w:rsid w:val="00211D36"/>
    <w:rsid w:val="002146B6"/>
    <w:rsid w:val="00221583"/>
    <w:rsid w:val="00221E4B"/>
    <w:rsid w:val="00223F0E"/>
    <w:rsid w:val="002258B4"/>
    <w:rsid w:val="00226F62"/>
    <w:rsid w:val="002275A4"/>
    <w:rsid w:val="00230900"/>
    <w:rsid w:val="00233481"/>
    <w:rsid w:val="0023683D"/>
    <w:rsid w:val="00237DD9"/>
    <w:rsid w:val="0024164A"/>
    <w:rsid w:val="00246D9C"/>
    <w:rsid w:val="0025077B"/>
    <w:rsid w:val="002532E9"/>
    <w:rsid w:val="0025610C"/>
    <w:rsid w:val="002575A6"/>
    <w:rsid w:val="00262C5C"/>
    <w:rsid w:val="00262F98"/>
    <w:rsid w:val="00263772"/>
    <w:rsid w:val="002647D2"/>
    <w:rsid w:val="002652A2"/>
    <w:rsid w:val="00265F99"/>
    <w:rsid w:val="00274CB6"/>
    <w:rsid w:val="002810CD"/>
    <w:rsid w:val="00284D43"/>
    <w:rsid w:val="0028590B"/>
    <w:rsid w:val="00286D5B"/>
    <w:rsid w:val="00290814"/>
    <w:rsid w:val="0029089C"/>
    <w:rsid w:val="00292C6A"/>
    <w:rsid w:val="00294CB6"/>
    <w:rsid w:val="00296331"/>
    <w:rsid w:val="00297C87"/>
    <w:rsid w:val="002A42DC"/>
    <w:rsid w:val="002A641B"/>
    <w:rsid w:val="002B1088"/>
    <w:rsid w:val="002B1FD2"/>
    <w:rsid w:val="002B35BD"/>
    <w:rsid w:val="002B3886"/>
    <w:rsid w:val="002B3F64"/>
    <w:rsid w:val="002C2199"/>
    <w:rsid w:val="002D09C7"/>
    <w:rsid w:val="002D4608"/>
    <w:rsid w:val="002D510F"/>
    <w:rsid w:val="002D635B"/>
    <w:rsid w:val="002E2E29"/>
    <w:rsid w:val="002E3BFE"/>
    <w:rsid w:val="002E6CF9"/>
    <w:rsid w:val="002E7566"/>
    <w:rsid w:val="002E7969"/>
    <w:rsid w:val="002F01AF"/>
    <w:rsid w:val="002F3603"/>
    <w:rsid w:val="002F4B94"/>
    <w:rsid w:val="002F590B"/>
    <w:rsid w:val="002F5E7C"/>
    <w:rsid w:val="002F74F7"/>
    <w:rsid w:val="00310F05"/>
    <w:rsid w:val="00313C0E"/>
    <w:rsid w:val="0031550E"/>
    <w:rsid w:val="00315F70"/>
    <w:rsid w:val="00320B47"/>
    <w:rsid w:val="003222EC"/>
    <w:rsid w:val="00322E8E"/>
    <w:rsid w:val="00324CC6"/>
    <w:rsid w:val="003276BC"/>
    <w:rsid w:val="0033324D"/>
    <w:rsid w:val="00334082"/>
    <w:rsid w:val="003374BD"/>
    <w:rsid w:val="0034170C"/>
    <w:rsid w:val="003429BC"/>
    <w:rsid w:val="00344A68"/>
    <w:rsid w:val="003509F9"/>
    <w:rsid w:val="00351628"/>
    <w:rsid w:val="00352239"/>
    <w:rsid w:val="00353998"/>
    <w:rsid w:val="0035482E"/>
    <w:rsid w:val="00354C90"/>
    <w:rsid w:val="00356612"/>
    <w:rsid w:val="00360CC6"/>
    <w:rsid w:val="003617B3"/>
    <w:rsid w:val="003628C2"/>
    <w:rsid w:val="003648EC"/>
    <w:rsid w:val="00373E46"/>
    <w:rsid w:val="00374089"/>
    <w:rsid w:val="0037600D"/>
    <w:rsid w:val="00381FB4"/>
    <w:rsid w:val="0038261C"/>
    <w:rsid w:val="00383D98"/>
    <w:rsid w:val="00387842"/>
    <w:rsid w:val="00392E99"/>
    <w:rsid w:val="003A282F"/>
    <w:rsid w:val="003A5F35"/>
    <w:rsid w:val="003A6A83"/>
    <w:rsid w:val="003A7745"/>
    <w:rsid w:val="003B639A"/>
    <w:rsid w:val="003C0CD7"/>
    <w:rsid w:val="003C4782"/>
    <w:rsid w:val="003C68BF"/>
    <w:rsid w:val="003D02DC"/>
    <w:rsid w:val="003D242C"/>
    <w:rsid w:val="003D59A1"/>
    <w:rsid w:val="003E0550"/>
    <w:rsid w:val="003E2D0E"/>
    <w:rsid w:val="003E3033"/>
    <w:rsid w:val="003E4A00"/>
    <w:rsid w:val="003E5747"/>
    <w:rsid w:val="003E682A"/>
    <w:rsid w:val="003F00C4"/>
    <w:rsid w:val="003F150E"/>
    <w:rsid w:val="003F609F"/>
    <w:rsid w:val="00400F4D"/>
    <w:rsid w:val="004070B7"/>
    <w:rsid w:val="00410AAA"/>
    <w:rsid w:val="004140CC"/>
    <w:rsid w:val="00414321"/>
    <w:rsid w:val="004175A5"/>
    <w:rsid w:val="0042105A"/>
    <w:rsid w:val="004230CD"/>
    <w:rsid w:val="004242BB"/>
    <w:rsid w:val="0042526C"/>
    <w:rsid w:val="004262B6"/>
    <w:rsid w:val="00432956"/>
    <w:rsid w:val="00434F10"/>
    <w:rsid w:val="004361C6"/>
    <w:rsid w:val="00440BE1"/>
    <w:rsid w:val="00441466"/>
    <w:rsid w:val="00441BEF"/>
    <w:rsid w:val="00442721"/>
    <w:rsid w:val="004513AA"/>
    <w:rsid w:val="00455CF4"/>
    <w:rsid w:val="00462E6E"/>
    <w:rsid w:val="004658D7"/>
    <w:rsid w:val="00465DA7"/>
    <w:rsid w:val="0046689D"/>
    <w:rsid w:val="00467338"/>
    <w:rsid w:val="00467C1F"/>
    <w:rsid w:val="004733F4"/>
    <w:rsid w:val="0047451B"/>
    <w:rsid w:val="00475611"/>
    <w:rsid w:val="00476815"/>
    <w:rsid w:val="004818C3"/>
    <w:rsid w:val="00485B5D"/>
    <w:rsid w:val="00493364"/>
    <w:rsid w:val="004967A6"/>
    <w:rsid w:val="00497451"/>
    <w:rsid w:val="004A0764"/>
    <w:rsid w:val="004A0C24"/>
    <w:rsid w:val="004A1411"/>
    <w:rsid w:val="004B0EA8"/>
    <w:rsid w:val="004B128A"/>
    <w:rsid w:val="004B1422"/>
    <w:rsid w:val="004B1847"/>
    <w:rsid w:val="004B24F3"/>
    <w:rsid w:val="004B38B7"/>
    <w:rsid w:val="004B4588"/>
    <w:rsid w:val="004C09AE"/>
    <w:rsid w:val="004D1626"/>
    <w:rsid w:val="004D5B42"/>
    <w:rsid w:val="004D6A5B"/>
    <w:rsid w:val="004E1C92"/>
    <w:rsid w:val="004E3879"/>
    <w:rsid w:val="004E436D"/>
    <w:rsid w:val="004E6205"/>
    <w:rsid w:val="004F07D0"/>
    <w:rsid w:val="004F174F"/>
    <w:rsid w:val="004F7F60"/>
    <w:rsid w:val="00502CE2"/>
    <w:rsid w:val="00503F14"/>
    <w:rsid w:val="00504BF6"/>
    <w:rsid w:val="005050C9"/>
    <w:rsid w:val="00516AD5"/>
    <w:rsid w:val="00517687"/>
    <w:rsid w:val="00523985"/>
    <w:rsid w:val="005256C9"/>
    <w:rsid w:val="00526E91"/>
    <w:rsid w:val="005301A9"/>
    <w:rsid w:val="00530CCA"/>
    <w:rsid w:val="00533BDC"/>
    <w:rsid w:val="00534E21"/>
    <w:rsid w:val="00535473"/>
    <w:rsid w:val="00536840"/>
    <w:rsid w:val="00540B4F"/>
    <w:rsid w:val="0054108C"/>
    <w:rsid w:val="0054539A"/>
    <w:rsid w:val="00545542"/>
    <w:rsid w:val="0055345F"/>
    <w:rsid w:val="005617FC"/>
    <w:rsid w:val="00564A43"/>
    <w:rsid w:val="00565925"/>
    <w:rsid w:val="00565DC0"/>
    <w:rsid w:val="00565DE1"/>
    <w:rsid w:val="0056614A"/>
    <w:rsid w:val="005724C4"/>
    <w:rsid w:val="005819E8"/>
    <w:rsid w:val="0058262F"/>
    <w:rsid w:val="005830D5"/>
    <w:rsid w:val="0058497A"/>
    <w:rsid w:val="00591EE8"/>
    <w:rsid w:val="005964A6"/>
    <w:rsid w:val="005A29CC"/>
    <w:rsid w:val="005B16F8"/>
    <w:rsid w:val="005B2125"/>
    <w:rsid w:val="005B3796"/>
    <w:rsid w:val="005B3A86"/>
    <w:rsid w:val="005B40D4"/>
    <w:rsid w:val="005B7B1A"/>
    <w:rsid w:val="005C7C76"/>
    <w:rsid w:val="005D5165"/>
    <w:rsid w:val="005D5FB9"/>
    <w:rsid w:val="005D66DE"/>
    <w:rsid w:val="005D7BF8"/>
    <w:rsid w:val="005E2EA1"/>
    <w:rsid w:val="005E5F01"/>
    <w:rsid w:val="005F1506"/>
    <w:rsid w:val="005F20DF"/>
    <w:rsid w:val="005F2FA5"/>
    <w:rsid w:val="005F457D"/>
    <w:rsid w:val="005F48BA"/>
    <w:rsid w:val="00601AAA"/>
    <w:rsid w:val="00613B3E"/>
    <w:rsid w:val="00617354"/>
    <w:rsid w:val="00620D19"/>
    <w:rsid w:val="00620E7D"/>
    <w:rsid w:val="00622D4E"/>
    <w:rsid w:val="00623FFB"/>
    <w:rsid w:val="00626A59"/>
    <w:rsid w:val="00630685"/>
    <w:rsid w:val="00633837"/>
    <w:rsid w:val="006353D8"/>
    <w:rsid w:val="006368DA"/>
    <w:rsid w:val="0063794C"/>
    <w:rsid w:val="00637BDB"/>
    <w:rsid w:val="0064201F"/>
    <w:rsid w:val="00642159"/>
    <w:rsid w:val="006543E9"/>
    <w:rsid w:val="00655B2D"/>
    <w:rsid w:val="006579CF"/>
    <w:rsid w:val="00661F29"/>
    <w:rsid w:val="00662298"/>
    <w:rsid w:val="00662754"/>
    <w:rsid w:val="00663E53"/>
    <w:rsid w:val="0066516E"/>
    <w:rsid w:val="006670BC"/>
    <w:rsid w:val="0066728B"/>
    <w:rsid w:val="00671AEF"/>
    <w:rsid w:val="00676478"/>
    <w:rsid w:val="006774AF"/>
    <w:rsid w:val="0068016D"/>
    <w:rsid w:val="00681246"/>
    <w:rsid w:val="00681F84"/>
    <w:rsid w:val="00683104"/>
    <w:rsid w:val="00683DB6"/>
    <w:rsid w:val="006850EC"/>
    <w:rsid w:val="00687E64"/>
    <w:rsid w:val="00690A5C"/>
    <w:rsid w:val="00690FE4"/>
    <w:rsid w:val="006957E3"/>
    <w:rsid w:val="00695FE0"/>
    <w:rsid w:val="006966BD"/>
    <w:rsid w:val="006A3EC2"/>
    <w:rsid w:val="006A46BD"/>
    <w:rsid w:val="006B0796"/>
    <w:rsid w:val="006B349B"/>
    <w:rsid w:val="006B668F"/>
    <w:rsid w:val="006B676D"/>
    <w:rsid w:val="006B7817"/>
    <w:rsid w:val="006C000D"/>
    <w:rsid w:val="006C1ADA"/>
    <w:rsid w:val="006C5AF6"/>
    <w:rsid w:val="006D1C54"/>
    <w:rsid w:val="006D4CD7"/>
    <w:rsid w:val="006D7C09"/>
    <w:rsid w:val="006E18B4"/>
    <w:rsid w:val="006E2297"/>
    <w:rsid w:val="006E28BE"/>
    <w:rsid w:val="006E5B4E"/>
    <w:rsid w:val="006E6B8B"/>
    <w:rsid w:val="006F0EFC"/>
    <w:rsid w:val="006F2336"/>
    <w:rsid w:val="006F36F6"/>
    <w:rsid w:val="006F3EFA"/>
    <w:rsid w:val="0070053A"/>
    <w:rsid w:val="00704FF9"/>
    <w:rsid w:val="00705B3F"/>
    <w:rsid w:val="00705EC2"/>
    <w:rsid w:val="00707441"/>
    <w:rsid w:val="0071197A"/>
    <w:rsid w:val="00711E81"/>
    <w:rsid w:val="007148A2"/>
    <w:rsid w:val="007157F4"/>
    <w:rsid w:val="00716165"/>
    <w:rsid w:val="0071770B"/>
    <w:rsid w:val="00721852"/>
    <w:rsid w:val="00722DF7"/>
    <w:rsid w:val="00724FAD"/>
    <w:rsid w:val="0072643F"/>
    <w:rsid w:val="007274D1"/>
    <w:rsid w:val="00731444"/>
    <w:rsid w:val="00732401"/>
    <w:rsid w:val="00736299"/>
    <w:rsid w:val="00740AB2"/>
    <w:rsid w:val="007456D1"/>
    <w:rsid w:val="007456DB"/>
    <w:rsid w:val="00745720"/>
    <w:rsid w:val="00745C4B"/>
    <w:rsid w:val="007460EF"/>
    <w:rsid w:val="00751C7F"/>
    <w:rsid w:val="0075416A"/>
    <w:rsid w:val="007603E4"/>
    <w:rsid w:val="00761901"/>
    <w:rsid w:val="00762251"/>
    <w:rsid w:val="007636A6"/>
    <w:rsid w:val="00766132"/>
    <w:rsid w:val="00773CB5"/>
    <w:rsid w:val="0077602C"/>
    <w:rsid w:val="00777B0D"/>
    <w:rsid w:val="00782F71"/>
    <w:rsid w:val="00785361"/>
    <w:rsid w:val="00786E89"/>
    <w:rsid w:val="00791858"/>
    <w:rsid w:val="007931F8"/>
    <w:rsid w:val="007A1354"/>
    <w:rsid w:val="007A3C7A"/>
    <w:rsid w:val="007A52A9"/>
    <w:rsid w:val="007A659C"/>
    <w:rsid w:val="007A7F04"/>
    <w:rsid w:val="007B7A55"/>
    <w:rsid w:val="007C05C0"/>
    <w:rsid w:val="007C1839"/>
    <w:rsid w:val="007C1854"/>
    <w:rsid w:val="007D493D"/>
    <w:rsid w:val="007D7DB9"/>
    <w:rsid w:val="007E12F5"/>
    <w:rsid w:val="007E1900"/>
    <w:rsid w:val="007E22BD"/>
    <w:rsid w:val="007E2F3C"/>
    <w:rsid w:val="007E6438"/>
    <w:rsid w:val="007E790F"/>
    <w:rsid w:val="007F66E0"/>
    <w:rsid w:val="00802F5D"/>
    <w:rsid w:val="00802F62"/>
    <w:rsid w:val="00803D0A"/>
    <w:rsid w:val="00806601"/>
    <w:rsid w:val="00811052"/>
    <w:rsid w:val="0081208C"/>
    <w:rsid w:val="008152E1"/>
    <w:rsid w:val="00822F31"/>
    <w:rsid w:val="008247E2"/>
    <w:rsid w:val="00825D44"/>
    <w:rsid w:val="00827D9E"/>
    <w:rsid w:val="008312FF"/>
    <w:rsid w:val="0083138D"/>
    <w:rsid w:val="008318FB"/>
    <w:rsid w:val="008420A9"/>
    <w:rsid w:val="00842B73"/>
    <w:rsid w:val="00852F1F"/>
    <w:rsid w:val="0085572F"/>
    <w:rsid w:val="00856767"/>
    <w:rsid w:val="008609B8"/>
    <w:rsid w:val="00860EAB"/>
    <w:rsid w:val="0086298B"/>
    <w:rsid w:val="00863094"/>
    <w:rsid w:val="00863D16"/>
    <w:rsid w:val="00864477"/>
    <w:rsid w:val="008650F2"/>
    <w:rsid w:val="00866FEE"/>
    <w:rsid w:val="00870E9D"/>
    <w:rsid w:val="008717D4"/>
    <w:rsid w:val="008744E0"/>
    <w:rsid w:val="008749BE"/>
    <w:rsid w:val="00883209"/>
    <w:rsid w:val="0088403E"/>
    <w:rsid w:val="00887CF8"/>
    <w:rsid w:val="00890511"/>
    <w:rsid w:val="0089282F"/>
    <w:rsid w:val="008929A9"/>
    <w:rsid w:val="008A088A"/>
    <w:rsid w:val="008A1536"/>
    <w:rsid w:val="008B0C18"/>
    <w:rsid w:val="008B1A59"/>
    <w:rsid w:val="008B2C7F"/>
    <w:rsid w:val="008B629D"/>
    <w:rsid w:val="008B7007"/>
    <w:rsid w:val="008B72FE"/>
    <w:rsid w:val="008C0C3E"/>
    <w:rsid w:val="008C1702"/>
    <w:rsid w:val="008C1940"/>
    <w:rsid w:val="008C1BDE"/>
    <w:rsid w:val="008C760D"/>
    <w:rsid w:val="008D27B4"/>
    <w:rsid w:val="008D5167"/>
    <w:rsid w:val="008D69EE"/>
    <w:rsid w:val="008D6C27"/>
    <w:rsid w:val="008E0743"/>
    <w:rsid w:val="008E1E48"/>
    <w:rsid w:val="008E1EB2"/>
    <w:rsid w:val="008E3A7A"/>
    <w:rsid w:val="008E4EF6"/>
    <w:rsid w:val="008F3B2C"/>
    <w:rsid w:val="008F3E6E"/>
    <w:rsid w:val="008F4A83"/>
    <w:rsid w:val="00904FF4"/>
    <w:rsid w:val="00910F3D"/>
    <w:rsid w:val="00912426"/>
    <w:rsid w:val="00914C6C"/>
    <w:rsid w:val="0091791A"/>
    <w:rsid w:val="009206CF"/>
    <w:rsid w:val="00925081"/>
    <w:rsid w:val="009321F6"/>
    <w:rsid w:val="00932ACE"/>
    <w:rsid w:val="0093405E"/>
    <w:rsid w:val="00936345"/>
    <w:rsid w:val="00940FE0"/>
    <w:rsid w:val="009427CC"/>
    <w:rsid w:val="00943F1D"/>
    <w:rsid w:val="009450E7"/>
    <w:rsid w:val="00946D8E"/>
    <w:rsid w:val="00965EA9"/>
    <w:rsid w:val="00970E2B"/>
    <w:rsid w:val="009757A0"/>
    <w:rsid w:val="00981986"/>
    <w:rsid w:val="00984E94"/>
    <w:rsid w:val="0099043F"/>
    <w:rsid w:val="00995681"/>
    <w:rsid w:val="00995AC4"/>
    <w:rsid w:val="00995E70"/>
    <w:rsid w:val="009A0951"/>
    <w:rsid w:val="009A6161"/>
    <w:rsid w:val="009A7D19"/>
    <w:rsid w:val="009B2AB1"/>
    <w:rsid w:val="009B6E9B"/>
    <w:rsid w:val="009C12EA"/>
    <w:rsid w:val="009C13B5"/>
    <w:rsid w:val="009C15CC"/>
    <w:rsid w:val="009C5245"/>
    <w:rsid w:val="009D0760"/>
    <w:rsid w:val="009E48E3"/>
    <w:rsid w:val="009F14B4"/>
    <w:rsid w:val="009F4AC0"/>
    <w:rsid w:val="009F4F18"/>
    <w:rsid w:val="009F69A0"/>
    <w:rsid w:val="009F76BD"/>
    <w:rsid w:val="00A01E10"/>
    <w:rsid w:val="00A11512"/>
    <w:rsid w:val="00A116E6"/>
    <w:rsid w:val="00A14D80"/>
    <w:rsid w:val="00A17224"/>
    <w:rsid w:val="00A20988"/>
    <w:rsid w:val="00A24038"/>
    <w:rsid w:val="00A253D1"/>
    <w:rsid w:val="00A25E40"/>
    <w:rsid w:val="00A350C5"/>
    <w:rsid w:val="00A408B9"/>
    <w:rsid w:val="00A447E1"/>
    <w:rsid w:val="00A469CB"/>
    <w:rsid w:val="00A47F0A"/>
    <w:rsid w:val="00A52B3A"/>
    <w:rsid w:val="00A5707C"/>
    <w:rsid w:val="00A6138B"/>
    <w:rsid w:val="00A61CA8"/>
    <w:rsid w:val="00A61E2C"/>
    <w:rsid w:val="00A623CA"/>
    <w:rsid w:val="00A62D23"/>
    <w:rsid w:val="00A633BD"/>
    <w:rsid w:val="00A65074"/>
    <w:rsid w:val="00A66F89"/>
    <w:rsid w:val="00A72C3C"/>
    <w:rsid w:val="00A811D7"/>
    <w:rsid w:val="00A841DD"/>
    <w:rsid w:val="00A85E68"/>
    <w:rsid w:val="00A932E7"/>
    <w:rsid w:val="00AA102B"/>
    <w:rsid w:val="00AA2EDC"/>
    <w:rsid w:val="00AA5307"/>
    <w:rsid w:val="00AA65AD"/>
    <w:rsid w:val="00AA74A3"/>
    <w:rsid w:val="00AB1137"/>
    <w:rsid w:val="00AB4090"/>
    <w:rsid w:val="00AB6FAD"/>
    <w:rsid w:val="00AC16DE"/>
    <w:rsid w:val="00AC31E3"/>
    <w:rsid w:val="00AC7EFC"/>
    <w:rsid w:val="00AC7F17"/>
    <w:rsid w:val="00AD0140"/>
    <w:rsid w:val="00AD2CD4"/>
    <w:rsid w:val="00AD63A4"/>
    <w:rsid w:val="00AD6B2D"/>
    <w:rsid w:val="00AE0F98"/>
    <w:rsid w:val="00AE3A72"/>
    <w:rsid w:val="00AE3F54"/>
    <w:rsid w:val="00AE609F"/>
    <w:rsid w:val="00AE65A2"/>
    <w:rsid w:val="00AF0168"/>
    <w:rsid w:val="00AF5632"/>
    <w:rsid w:val="00B0078D"/>
    <w:rsid w:val="00B04E0B"/>
    <w:rsid w:val="00B07B90"/>
    <w:rsid w:val="00B1255E"/>
    <w:rsid w:val="00B26D6F"/>
    <w:rsid w:val="00B30D62"/>
    <w:rsid w:val="00B317FB"/>
    <w:rsid w:val="00B33BC2"/>
    <w:rsid w:val="00B36E69"/>
    <w:rsid w:val="00B3724D"/>
    <w:rsid w:val="00B511D4"/>
    <w:rsid w:val="00B56E74"/>
    <w:rsid w:val="00B5711B"/>
    <w:rsid w:val="00B57E32"/>
    <w:rsid w:val="00B623D3"/>
    <w:rsid w:val="00B631CA"/>
    <w:rsid w:val="00B64920"/>
    <w:rsid w:val="00B65425"/>
    <w:rsid w:val="00B7360C"/>
    <w:rsid w:val="00B74E14"/>
    <w:rsid w:val="00B76AE5"/>
    <w:rsid w:val="00B828DC"/>
    <w:rsid w:val="00B83145"/>
    <w:rsid w:val="00B93D3A"/>
    <w:rsid w:val="00BA0B7C"/>
    <w:rsid w:val="00BA3D21"/>
    <w:rsid w:val="00BB0790"/>
    <w:rsid w:val="00BB288E"/>
    <w:rsid w:val="00BB2B5F"/>
    <w:rsid w:val="00BB36C4"/>
    <w:rsid w:val="00BB5239"/>
    <w:rsid w:val="00BB594C"/>
    <w:rsid w:val="00BC2D6B"/>
    <w:rsid w:val="00BC59EC"/>
    <w:rsid w:val="00BD032F"/>
    <w:rsid w:val="00BD4643"/>
    <w:rsid w:val="00BD474A"/>
    <w:rsid w:val="00BD47E4"/>
    <w:rsid w:val="00BE026B"/>
    <w:rsid w:val="00BE2442"/>
    <w:rsid w:val="00BE6ABF"/>
    <w:rsid w:val="00BF013D"/>
    <w:rsid w:val="00BF28D4"/>
    <w:rsid w:val="00BF424B"/>
    <w:rsid w:val="00BF448E"/>
    <w:rsid w:val="00C0272A"/>
    <w:rsid w:val="00C04563"/>
    <w:rsid w:val="00C045A3"/>
    <w:rsid w:val="00C06673"/>
    <w:rsid w:val="00C20051"/>
    <w:rsid w:val="00C257BE"/>
    <w:rsid w:val="00C37618"/>
    <w:rsid w:val="00C40C63"/>
    <w:rsid w:val="00C45C62"/>
    <w:rsid w:val="00C463DA"/>
    <w:rsid w:val="00C50A3A"/>
    <w:rsid w:val="00C55C57"/>
    <w:rsid w:val="00C61BC0"/>
    <w:rsid w:val="00C706F8"/>
    <w:rsid w:val="00C7080C"/>
    <w:rsid w:val="00C70E50"/>
    <w:rsid w:val="00C73CA2"/>
    <w:rsid w:val="00C7709C"/>
    <w:rsid w:val="00C80B23"/>
    <w:rsid w:val="00C83578"/>
    <w:rsid w:val="00C85679"/>
    <w:rsid w:val="00C86039"/>
    <w:rsid w:val="00C9004B"/>
    <w:rsid w:val="00C94007"/>
    <w:rsid w:val="00C94C1B"/>
    <w:rsid w:val="00CA0EA5"/>
    <w:rsid w:val="00CA6DE9"/>
    <w:rsid w:val="00CA761D"/>
    <w:rsid w:val="00CB16FF"/>
    <w:rsid w:val="00CB2510"/>
    <w:rsid w:val="00CB34A8"/>
    <w:rsid w:val="00CB71BA"/>
    <w:rsid w:val="00CC4192"/>
    <w:rsid w:val="00CC45AC"/>
    <w:rsid w:val="00CD1270"/>
    <w:rsid w:val="00CD4383"/>
    <w:rsid w:val="00CD7BE3"/>
    <w:rsid w:val="00CE362D"/>
    <w:rsid w:val="00CE4D56"/>
    <w:rsid w:val="00CE6345"/>
    <w:rsid w:val="00CE6FA7"/>
    <w:rsid w:val="00CF4B59"/>
    <w:rsid w:val="00CF664F"/>
    <w:rsid w:val="00D0425E"/>
    <w:rsid w:val="00D067D7"/>
    <w:rsid w:val="00D07313"/>
    <w:rsid w:val="00D07799"/>
    <w:rsid w:val="00D10743"/>
    <w:rsid w:val="00D13BD3"/>
    <w:rsid w:val="00D13DF1"/>
    <w:rsid w:val="00D171F3"/>
    <w:rsid w:val="00D2416C"/>
    <w:rsid w:val="00D26F5D"/>
    <w:rsid w:val="00D320E5"/>
    <w:rsid w:val="00D3219E"/>
    <w:rsid w:val="00D35E98"/>
    <w:rsid w:val="00D365D1"/>
    <w:rsid w:val="00D369A2"/>
    <w:rsid w:val="00D36FCA"/>
    <w:rsid w:val="00D46EAE"/>
    <w:rsid w:val="00D51539"/>
    <w:rsid w:val="00D52BAD"/>
    <w:rsid w:val="00D53FBB"/>
    <w:rsid w:val="00D568EF"/>
    <w:rsid w:val="00D6273A"/>
    <w:rsid w:val="00D64056"/>
    <w:rsid w:val="00D6552E"/>
    <w:rsid w:val="00D655B6"/>
    <w:rsid w:val="00D70D88"/>
    <w:rsid w:val="00D72D16"/>
    <w:rsid w:val="00D92734"/>
    <w:rsid w:val="00D935CA"/>
    <w:rsid w:val="00DA410C"/>
    <w:rsid w:val="00DA69B6"/>
    <w:rsid w:val="00DA6BDF"/>
    <w:rsid w:val="00DB0B96"/>
    <w:rsid w:val="00DB17EE"/>
    <w:rsid w:val="00DB348C"/>
    <w:rsid w:val="00DB644E"/>
    <w:rsid w:val="00DC4EAC"/>
    <w:rsid w:val="00DD5FE5"/>
    <w:rsid w:val="00DD6D7E"/>
    <w:rsid w:val="00DE4CBC"/>
    <w:rsid w:val="00DF473B"/>
    <w:rsid w:val="00DF7E4B"/>
    <w:rsid w:val="00E00A28"/>
    <w:rsid w:val="00E032C1"/>
    <w:rsid w:val="00E07A7B"/>
    <w:rsid w:val="00E12A44"/>
    <w:rsid w:val="00E20ECE"/>
    <w:rsid w:val="00E23C92"/>
    <w:rsid w:val="00E23D6A"/>
    <w:rsid w:val="00E26068"/>
    <w:rsid w:val="00E260A2"/>
    <w:rsid w:val="00E274EE"/>
    <w:rsid w:val="00E27F4D"/>
    <w:rsid w:val="00E3588E"/>
    <w:rsid w:val="00E366EA"/>
    <w:rsid w:val="00E40B84"/>
    <w:rsid w:val="00E45A5B"/>
    <w:rsid w:val="00E472E4"/>
    <w:rsid w:val="00E54265"/>
    <w:rsid w:val="00E56267"/>
    <w:rsid w:val="00E56D2F"/>
    <w:rsid w:val="00E57A84"/>
    <w:rsid w:val="00E57E89"/>
    <w:rsid w:val="00E607FB"/>
    <w:rsid w:val="00E63745"/>
    <w:rsid w:val="00E649C0"/>
    <w:rsid w:val="00E65345"/>
    <w:rsid w:val="00E67206"/>
    <w:rsid w:val="00E71309"/>
    <w:rsid w:val="00E71622"/>
    <w:rsid w:val="00E72CD1"/>
    <w:rsid w:val="00E736F4"/>
    <w:rsid w:val="00E74868"/>
    <w:rsid w:val="00E84A91"/>
    <w:rsid w:val="00E86F16"/>
    <w:rsid w:val="00E900EF"/>
    <w:rsid w:val="00E9124E"/>
    <w:rsid w:val="00E9295B"/>
    <w:rsid w:val="00E9343E"/>
    <w:rsid w:val="00E94D7D"/>
    <w:rsid w:val="00EA0478"/>
    <w:rsid w:val="00EA2367"/>
    <w:rsid w:val="00EA39E0"/>
    <w:rsid w:val="00EA3C35"/>
    <w:rsid w:val="00EB2420"/>
    <w:rsid w:val="00EB355B"/>
    <w:rsid w:val="00EB7C19"/>
    <w:rsid w:val="00EC13D5"/>
    <w:rsid w:val="00EC1B95"/>
    <w:rsid w:val="00EC2AC2"/>
    <w:rsid w:val="00EC397B"/>
    <w:rsid w:val="00EC3B39"/>
    <w:rsid w:val="00EC7D48"/>
    <w:rsid w:val="00ED0405"/>
    <w:rsid w:val="00ED20D3"/>
    <w:rsid w:val="00ED29C7"/>
    <w:rsid w:val="00ED3C2F"/>
    <w:rsid w:val="00ED44D6"/>
    <w:rsid w:val="00ED5883"/>
    <w:rsid w:val="00EE39C4"/>
    <w:rsid w:val="00EE3DB9"/>
    <w:rsid w:val="00EE4BCD"/>
    <w:rsid w:val="00EE523E"/>
    <w:rsid w:val="00EE5268"/>
    <w:rsid w:val="00EE55BE"/>
    <w:rsid w:val="00EE5C79"/>
    <w:rsid w:val="00EE6A4C"/>
    <w:rsid w:val="00EF12E3"/>
    <w:rsid w:val="00EF16D3"/>
    <w:rsid w:val="00EF1E56"/>
    <w:rsid w:val="00EF56BD"/>
    <w:rsid w:val="00F00450"/>
    <w:rsid w:val="00F04D63"/>
    <w:rsid w:val="00F053D8"/>
    <w:rsid w:val="00F05D6C"/>
    <w:rsid w:val="00F062A6"/>
    <w:rsid w:val="00F127C9"/>
    <w:rsid w:val="00F14E5C"/>
    <w:rsid w:val="00F1654B"/>
    <w:rsid w:val="00F209AC"/>
    <w:rsid w:val="00F231DC"/>
    <w:rsid w:val="00F24AD7"/>
    <w:rsid w:val="00F260D9"/>
    <w:rsid w:val="00F30ED5"/>
    <w:rsid w:val="00F33F6E"/>
    <w:rsid w:val="00F341A3"/>
    <w:rsid w:val="00F35021"/>
    <w:rsid w:val="00F352DC"/>
    <w:rsid w:val="00F363C5"/>
    <w:rsid w:val="00F36B51"/>
    <w:rsid w:val="00F42F0E"/>
    <w:rsid w:val="00F47D81"/>
    <w:rsid w:val="00F51B40"/>
    <w:rsid w:val="00F55323"/>
    <w:rsid w:val="00F55C08"/>
    <w:rsid w:val="00F60010"/>
    <w:rsid w:val="00F62112"/>
    <w:rsid w:val="00F72286"/>
    <w:rsid w:val="00F75609"/>
    <w:rsid w:val="00F762BB"/>
    <w:rsid w:val="00F770BF"/>
    <w:rsid w:val="00F84562"/>
    <w:rsid w:val="00F86870"/>
    <w:rsid w:val="00F91693"/>
    <w:rsid w:val="00FA08E5"/>
    <w:rsid w:val="00FA7B9F"/>
    <w:rsid w:val="00FB0468"/>
    <w:rsid w:val="00FB1583"/>
    <w:rsid w:val="00FB7901"/>
    <w:rsid w:val="00FC7B14"/>
    <w:rsid w:val="00FC7D22"/>
    <w:rsid w:val="00FD0F9D"/>
    <w:rsid w:val="00FD3E73"/>
    <w:rsid w:val="00FD5E03"/>
    <w:rsid w:val="00FD6570"/>
    <w:rsid w:val="00FD73C9"/>
    <w:rsid w:val="00FD75C6"/>
    <w:rsid w:val="00FD7740"/>
    <w:rsid w:val="00FE1212"/>
    <w:rsid w:val="00FE29F9"/>
    <w:rsid w:val="00FE62AE"/>
    <w:rsid w:val="00FE7096"/>
    <w:rsid w:val="00FF2731"/>
    <w:rsid w:val="00FF3EEF"/>
    <w:rsid w:val="00FF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3C38A3"/>
  <w15:docId w15:val="{49A5619D-5689-4695-BAEA-6D7A648D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19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5"/>
      </w:numPr>
    </w:pPr>
  </w:style>
  <w:style w:type="numbering" w:customStyle="1" w:styleId="LetterBoldList">
    <w:name w:val="Letter Bold List"/>
    <w:basedOn w:val="NoList"/>
    <w:rsid w:val="0058262F"/>
    <w:pPr>
      <w:numPr>
        <w:numId w:val="13"/>
      </w:numPr>
    </w:pPr>
  </w:style>
  <w:style w:type="numbering" w:customStyle="1" w:styleId="TopicalOutlineNumbers">
    <w:name w:val="Topical Outline Numbers"/>
    <w:rsid w:val="0058262F"/>
    <w:pPr>
      <w:numPr>
        <w:numId w:val="14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7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rsid w:val="0058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313C0E"/>
    <w:rPr>
      <w:rFonts w:ascii="Arial" w:hAnsi="Arial"/>
      <w:szCs w:val="24"/>
    </w:rPr>
  </w:style>
  <w:style w:type="character" w:styleId="PageNumber">
    <w:name w:val="page number"/>
    <w:rsid w:val="00313C0E"/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B04E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4E0B"/>
    <w:pPr>
      <w:spacing w:before="100" w:beforeAutospacing="1" w:after="100" w:afterAutospacing="1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6B7817"/>
    <w:rPr>
      <w:rFonts w:ascii="Arial" w:hAnsi="Arial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unhideWhenUsed/>
    <w:rsid w:val="00AE0F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0F98"/>
    <w:rPr>
      <w:rFonts w:ascii="Arial" w:hAnsi="Arial"/>
    </w:rPr>
  </w:style>
  <w:style w:type="character" w:styleId="FootnoteReference">
    <w:name w:val="footnote reference"/>
    <w:basedOn w:val="DefaultParagraphFont"/>
    <w:uiPriority w:val="99"/>
    <w:semiHidden/>
    <w:unhideWhenUsed/>
    <w:rsid w:val="00AE0F98"/>
    <w:rPr>
      <w:vertAlign w:val="superscript"/>
    </w:rPr>
  </w:style>
  <w:style w:type="character" w:customStyle="1" w:styleId="apple-converted-space">
    <w:name w:val="apple-converted-space"/>
    <w:basedOn w:val="DefaultParagraphFont"/>
    <w:rsid w:val="00EA0478"/>
  </w:style>
  <w:style w:type="character" w:customStyle="1" w:styleId="callblock-ai2">
    <w:name w:val="callblock-ai2"/>
    <w:basedOn w:val="DefaultParagraphFont"/>
    <w:rsid w:val="00EA0478"/>
  </w:style>
  <w:style w:type="character" w:customStyle="1" w:styleId="mathblock-ai2">
    <w:name w:val="mathblock-ai2"/>
    <w:basedOn w:val="DefaultParagraphFont"/>
    <w:rsid w:val="00EA0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9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87A5D-B5E9-45CB-BE12-FCF455673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Activity.dot</Template>
  <TotalTime>23</TotalTime>
  <Pages>6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1.1.7 Sprite Smash</vt:lpstr>
    </vt:vector>
  </TitlesOfParts>
  <Company>Project Lead The Way, Inc.</Company>
  <LinksUpToDate>false</LinksUpToDate>
  <CharactersWithSpaces>8033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1.1.7 Sprite Smash</dc:title>
  <dc:creator>PLTW Computer Science</dc:creator>
  <cp:lastModifiedBy>Bennett Brown</cp:lastModifiedBy>
  <cp:revision>10</cp:revision>
  <cp:lastPrinted>2014-04-21T17:40:00Z</cp:lastPrinted>
  <dcterms:created xsi:type="dcterms:W3CDTF">2015-06-17T01:34:00Z</dcterms:created>
  <dcterms:modified xsi:type="dcterms:W3CDTF">2016-03-25T22:46:00Z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TWinEqns">
    <vt:bool>true</vt:bool>
  </property>
</Properties>
</file>